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2C777" w14:textId="07285B0F" w:rsidR="00045D23" w:rsidRPr="00045D23" w:rsidRDefault="00045D23" w:rsidP="00045D23">
      <w:pPr>
        <w:jc w:val="center"/>
        <w:rPr>
          <w:b/>
          <w:sz w:val="28"/>
          <w:szCs w:val="28"/>
        </w:rPr>
      </w:pPr>
      <w:r w:rsidRPr="00045D23">
        <w:rPr>
          <w:b/>
          <w:sz w:val="28"/>
          <w:szCs w:val="28"/>
        </w:rPr>
        <w:t>[</w:t>
      </w:r>
      <w:r w:rsidR="003B0C75">
        <w:rPr>
          <w:b/>
          <w:sz w:val="28"/>
          <w:szCs w:val="28"/>
        </w:rPr>
        <w:t>Personal GPA Tracker</w:t>
      </w:r>
      <w:r w:rsidRPr="00045D23">
        <w:rPr>
          <w:b/>
          <w:sz w:val="28"/>
          <w:szCs w:val="28"/>
        </w:rPr>
        <w:t>]</w:t>
      </w:r>
    </w:p>
    <w:p w14:paraId="288AF49A" w14:textId="77777777" w:rsidR="00045D23" w:rsidRPr="00455E38" w:rsidRDefault="00045D23" w:rsidP="00045D23">
      <w:pPr>
        <w:jc w:val="center"/>
        <w:rPr>
          <w:b/>
        </w:rPr>
      </w:pPr>
    </w:p>
    <w:p w14:paraId="75D67FA6" w14:textId="77777777" w:rsidR="00045D23" w:rsidRPr="00455E38" w:rsidRDefault="00045D23" w:rsidP="00032D11">
      <w:pPr>
        <w:pStyle w:val="IndentedParagraph"/>
      </w:pPr>
    </w:p>
    <w:p w14:paraId="40EBFCFD" w14:textId="77777777" w:rsidR="00940C0E" w:rsidRDefault="00940C0E">
      <w:pPr>
        <w:pStyle w:val="ProjectTitle"/>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940C0E" w:rsidRPr="0056579A" w14:paraId="5ABD9B7F" w14:textId="77777777">
        <w:tblPrEx>
          <w:tblCellMar>
            <w:bottom w:w="0" w:type="dxa"/>
          </w:tblCellMar>
        </w:tblPrEx>
        <w:tc>
          <w:tcPr>
            <w:tcW w:w="7920" w:type="dxa"/>
          </w:tcPr>
          <w:p w14:paraId="38554F27" w14:textId="77777777" w:rsidR="00BB646C" w:rsidRDefault="00940C0E" w:rsidP="00833A43">
            <w:pPr>
              <w:pStyle w:val="Centered"/>
            </w:pPr>
            <w:r w:rsidRPr="0056579A">
              <w:t>A Project Report</w:t>
            </w:r>
            <w:r w:rsidRPr="0056579A">
              <w:br/>
              <w:t xml:space="preserve">Presented to </w:t>
            </w:r>
            <w:r w:rsidRPr="0056579A">
              <w:br/>
            </w:r>
            <w:r w:rsidR="00833A43">
              <w:t>C</w:t>
            </w:r>
            <w:r w:rsidR="00BB646C">
              <w:t>MPE-131</w:t>
            </w:r>
          </w:p>
          <w:p w14:paraId="3BCA4B75" w14:textId="773D6932" w:rsidR="00940C0E" w:rsidRPr="0056579A" w:rsidRDefault="00BB646C" w:rsidP="00833A43">
            <w:pPr>
              <w:pStyle w:val="Centered"/>
            </w:pPr>
            <w:r>
              <w:t>Fall, 202</w:t>
            </w:r>
            <w:r w:rsidR="003B0C75">
              <w:t>4</w:t>
            </w:r>
          </w:p>
        </w:tc>
      </w:tr>
      <w:tr w:rsidR="00940C0E" w:rsidRPr="0056579A" w14:paraId="1409EF80" w14:textId="77777777" w:rsidTr="00BB646C">
        <w:tblPrEx>
          <w:tblCellMar>
            <w:bottom w:w="0" w:type="dxa"/>
          </w:tblCellMar>
        </w:tblPrEx>
        <w:trPr>
          <w:trHeight w:val="1455"/>
        </w:trPr>
        <w:tc>
          <w:tcPr>
            <w:tcW w:w="7920" w:type="dxa"/>
          </w:tcPr>
          <w:p w14:paraId="370348BB" w14:textId="77777777" w:rsidR="00940C0E" w:rsidRPr="00C578B3" w:rsidRDefault="00940C0E" w:rsidP="00CE02A5">
            <w:pPr>
              <w:pStyle w:val="Centered"/>
            </w:pPr>
          </w:p>
        </w:tc>
      </w:tr>
    </w:tbl>
    <w:p w14:paraId="5C35B280" w14:textId="77777777" w:rsidR="00D833EF" w:rsidRPr="00D833EF" w:rsidRDefault="00D833EF" w:rsidP="00D833EF">
      <w:pPr>
        <w:rPr>
          <w:vanish/>
        </w:rPr>
      </w:pPr>
    </w:p>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940C0E" w:rsidRPr="0056579A" w14:paraId="140E90C6" w14:textId="77777777">
        <w:tblPrEx>
          <w:tblCellMar>
            <w:bottom w:w="0" w:type="dxa"/>
          </w:tblCellMar>
        </w:tblPrEx>
        <w:tc>
          <w:tcPr>
            <w:tcW w:w="7920" w:type="dxa"/>
          </w:tcPr>
          <w:p w14:paraId="130DD0C3" w14:textId="77777777" w:rsidR="00940C0E" w:rsidRPr="0056579A" w:rsidRDefault="00940C0E">
            <w:pPr>
              <w:pStyle w:val="Centered"/>
            </w:pPr>
            <w:r w:rsidRPr="0056579A">
              <w:t>By</w:t>
            </w:r>
          </w:p>
        </w:tc>
      </w:tr>
      <w:tr w:rsidR="00940C0E" w:rsidRPr="0056579A" w14:paraId="3581E1A0" w14:textId="77777777">
        <w:tblPrEx>
          <w:tblCellMar>
            <w:bottom w:w="0" w:type="dxa"/>
          </w:tblCellMar>
        </w:tblPrEx>
        <w:tc>
          <w:tcPr>
            <w:tcW w:w="7920" w:type="dxa"/>
          </w:tcPr>
          <w:p w14:paraId="0DD4BDCC" w14:textId="77777777" w:rsidR="00940C0E" w:rsidRPr="0056579A" w:rsidRDefault="00AD65B8">
            <w:pPr>
              <w:pStyle w:val="Centered"/>
            </w:pPr>
            <w:r>
              <w:t>[your n</w:t>
            </w:r>
            <w:r w:rsidR="00045D23">
              <w:t>ames]</w:t>
            </w:r>
          </w:p>
        </w:tc>
      </w:tr>
      <w:tr w:rsidR="00940C0E" w:rsidRPr="0056579A" w14:paraId="30520F90" w14:textId="77777777">
        <w:tblPrEx>
          <w:tblCellMar>
            <w:bottom w:w="0" w:type="dxa"/>
          </w:tblCellMar>
        </w:tblPrEx>
        <w:tc>
          <w:tcPr>
            <w:tcW w:w="7920" w:type="dxa"/>
          </w:tcPr>
          <w:p w14:paraId="52B97889" w14:textId="77777777" w:rsidR="00940C0E" w:rsidRPr="0056579A" w:rsidRDefault="00BB646C" w:rsidP="00833A43">
            <w:pPr>
              <w:pStyle w:val="Centered"/>
            </w:pPr>
            <w:r>
              <w:t>[date]</w:t>
            </w:r>
          </w:p>
        </w:tc>
      </w:tr>
    </w:tbl>
    <w:p w14:paraId="572BE173" w14:textId="77777777" w:rsidR="00940C0E" w:rsidRDefault="00940C0E" w:rsidP="00032D11">
      <w:pPr>
        <w:pStyle w:val="IndentedParagraph"/>
        <w:sectPr w:rsidR="00940C0E">
          <w:footerReference w:type="even" r:id="rId8"/>
          <w:footerReference w:type="default" r:id="rId9"/>
          <w:footnotePr>
            <w:numRestart w:val="eachPage"/>
          </w:footnotePr>
          <w:pgSz w:w="12240" w:h="15840" w:code="1"/>
          <w:pgMar w:top="1440" w:right="1440" w:bottom="1440" w:left="2160" w:header="720" w:footer="720"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940C0E" w:rsidRPr="0056579A" w14:paraId="24B4C70F" w14:textId="77777777">
        <w:tc>
          <w:tcPr>
            <w:tcW w:w="7920" w:type="dxa"/>
          </w:tcPr>
          <w:p w14:paraId="4974E652" w14:textId="22DF8013" w:rsidR="00940C0E" w:rsidRPr="0056579A" w:rsidRDefault="00940C0E" w:rsidP="00AD65B8">
            <w:pPr>
              <w:pStyle w:val="Centered"/>
            </w:pPr>
            <w:r w:rsidRPr="0056579A">
              <w:lastRenderedPageBreak/>
              <w:t xml:space="preserve">Copyright © </w:t>
            </w:r>
            <w:r w:rsidR="00675983">
              <w:t>202</w:t>
            </w:r>
            <w:r w:rsidR="00C679FD">
              <w:t>4</w:t>
            </w:r>
          </w:p>
        </w:tc>
      </w:tr>
      <w:tr w:rsidR="00940C0E" w:rsidRPr="0056579A" w14:paraId="6DA12E03" w14:textId="77777777">
        <w:tc>
          <w:tcPr>
            <w:tcW w:w="7920" w:type="dxa"/>
          </w:tcPr>
          <w:p w14:paraId="46455A2C" w14:textId="77777777" w:rsidR="00940C0E" w:rsidRPr="0056579A" w:rsidRDefault="00045D23">
            <w:pPr>
              <w:pStyle w:val="Centered"/>
            </w:pPr>
            <w:r>
              <w:t>[Project Team Members]</w:t>
            </w:r>
          </w:p>
        </w:tc>
      </w:tr>
      <w:tr w:rsidR="00940C0E" w:rsidRPr="0056579A" w14:paraId="4FA1B5D2" w14:textId="77777777">
        <w:tc>
          <w:tcPr>
            <w:tcW w:w="7920" w:type="dxa"/>
          </w:tcPr>
          <w:p w14:paraId="5B6F15BC" w14:textId="77777777" w:rsidR="00940C0E" w:rsidRPr="0056579A" w:rsidRDefault="00940C0E">
            <w:pPr>
              <w:pStyle w:val="Centered"/>
            </w:pPr>
            <w:r w:rsidRPr="0056579A">
              <w:t>ALL RIGHTS RESERVED</w:t>
            </w:r>
          </w:p>
        </w:tc>
      </w:tr>
    </w:tbl>
    <w:p w14:paraId="09C9220B" w14:textId="77777777" w:rsidR="00940C0E" w:rsidRDefault="00940C0E" w:rsidP="00032D11">
      <w:pPr>
        <w:pStyle w:val="IndentedParagraph"/>
        <w:sectPr w:rsidR="00940C0E">
          <w:headerReference w:type="first" r:id="rId10"/>
          <w:footnotePr>
            <w:numRestart w:val="eachPage"/>
          </w:footnotePr>
          <w:pgSz w:w="12240" w:h="15840" w:code="1"/>
          <w:pgMar w:top="1440" w:right="1440" w:bottom="1440" w:left="2160" w:header="720" w:footer="720" w:gutter="0"/>
          <w:pgNumType w:fmt="lowerRoman"/>
          <w:cols w:space="720"/>
          <w:titlePg/>
        </w:sectPr>
      </w:pPr>
    </w:p>
    <w:p w14:paraId="042BB0EE" w14:textId="77777777" w:rsidR="00940C0E" w:rsidRDefault="00940C0E" w:rsidP="009A7215">
      <w:pPr>
        <w:pStyle w:val="Footer"/>
        <w:tabs>
          <w:tab w:val="left" w:pos="2610"/>
          <w:tab w:val="center" w:pos="4680"/>
        </w:tabs>
        <w:spacing w:line="240" w:lineRule="auto"/>
        <w:rPr>
          <w:rFonts w:ascii="Times" w:hAnsi="Times"/>
        </w:rPr>
        <w:sectPr w:rsidR="00940C0E">
          <w:headerReference w:type="first" r:id="rId11"/>
          <w:footnotePr>
            <w:numRestart w:val="eachPage"/>
          </w:footnotePr>
          <w:pgSz w:w="12240" w:h="15840" w:code="1"/>
          <w:pgMar w:top="1440" w:right="1440" w:bottom="1440" w:left="2160" w:header="720" w:footer="720" w:gutter="0"/>
          <w:pgNumType w:fmt="lowerRoman"/>
          <w:cols w:space="720"/>
          <w:titlePg/>
        </w:sectPr>
      </w:pPr>
    </w:p>
    <w:p w14:paraId="1B2F3F07" w14:textId="77777777" w:rsidR="00940C0E" w:rsidRPr="00045D23" w:rsidRDefault="00940C0E">
      <w:pPr>
        <w:pStyle w:val="AbstractTitle"/>
        <w:rPr>
          <w:b/>
        </w:rPr>
      </w:pPr>
      <w:r w:rsidRPr="00045D23">
        <w:rPr>
          <w:b/>
        </w:rPr>
        <w:lastRenderedPageBreak/>
        <w:t>ABSTRACT</w:t>
      </w:r>
    </w:p>
    <w:p w14:paraId="7E91BB97" w14:textId="77777777" w:rsidR="00940C0E" w:rsidRDefault="00940C0E">
      <w:pPr>
        <w:spacing w:line="240" w:lineRule="auto"/>
        <w:jc w:val="center"/>
      </w:pPr>
    </w:p>
    <w:p w14:paraId="37D69E12" w14:textId="77777777" w:rsidR="00940C0E" w:rsidRDefault="00045D23">
      <w:pPr>
        <w:pStyle w:val="Centered"/>
        <w:rPr>
          <w:b/>
          <w:sz w:val="28"/>
          <w:szCs w:val="28"/>
        </w:rPr>
      </w:pPr>
      <w:r w:rsidRPr="00045D23">
        <w:rPr>
          <w:b/>
          <w:sz w:val="28"/>
          <w:szCs w:val="28"/>
        </w:rPr>
        <w:t>[Topic]</w:t>
      </w:r>
    </w:p>
    <w:p w14:paraId="3F7AE916" w14:textId="77777777" w:rsidR="00045D23" w:rsidRPr="00045D23" w:rsidRDefault="00045D23">
      <w:pPr>
        <w:pStyle w:val="Centered"/>
        <w:rPr>
          <w:b/>
          <w:sz w:val="28"/>
          <w:szCs w:val="28"/>
        </w:rPr>
      </w:pPr>
    </w:p>
    <w:p w14:paraId="694CD4F2" w14:textId="77777777" w:rsidR="00940C0E" w:rsidRDefault="00045D23">
      <w:pPr>
        <w:pStyle w:val="Centered"/>
      </w:pPr>
      <w:r>
        <w:t>By [Your Names]</w:t>
      </w:r>
    </w:p>
    <w:p w14:paraId="43922D98" w14:textId="77777777" w:rsidR="00940C0E" w:rsidRDefault="00940C0E">
      <w:pPr>
        <w:pStyle w:val="BlockParagraph"/>
        <w:spacing w:line="240" w:lineRule="auto"/>
      </w:pPr>
    </w:p>
    <w:p w14:paraId="59EBE65A" w14:textId="77777777" w:rsidR="00940C0E" w:rsidRDefault="00940C0E" w:rsidP="0005491A">
      <w:pPr>
        <w:ind w:firstLineChars="300" w:firstLine="720"/>
        <w:jc w:val="both"/>
      </w:pPr>
    </w:p>
    <w:p w14:paraId="49F0E522" w14:textId="77777777" w:rsidR="00045D23" w:rsidRDefault="00045D23" w:rsidP="00045D23">
      <w:pPr>
        <w:ind w:firstLineChars="300" w:firstLine="720"/>
        <w:jc w:val="center"/>
        <w:sectPr w:rsidR="00045D23">
          <w:headerReference w:type="default" r:id="rId12"/>
          <w:footnotePr>
            <w:numRestart w:val="eachPage"/>
          </w:footnotePr>
          <w:pgSz w:w="12240" w:h="15840" w:code="1"/>
          <w:pgMar w:top="1440" w:right="1440" w:bottom="1440" w:left="2160" w:header="720" w:footer="720" w:gutter="0"/>
          <w:pgNumType w:fmt="lowerRoman"/>
          <w:cols w:space="720"/>
        </w:sectPr>
      </w:pPr>
      <w:r>
        <w:t>[Your Project Abstract Is Presented Here]</w:t>
      </w:r>
    </w:p>
    <w:p w14:paraId="39932C68" w14:textId="77777777" w:rsidR="00940C0E" w:rsidRPr="00FB6385" w:rsidRDefault="009A7215" w:rsidP="009A7215">
      <w:pPr>
        <w:jc w:val="center"/>
        <w:rPr>
          <w:b/>
          <w:sz w:val="28"/>
          <w:szCs w:val="28"/>
          <w:lang w:eastAsia="zh-CN"/>
        </w:rPr>
        <w:sectPr w:rsidR="00940C0E" w:rsidRPr="00FB6385">
          <w:headerReference w:type="default" r:id="rId13"/>
          <w:footerReference w:type="default" r:id="rId14"/>
          <w:footnotePr>
            <w:numRestart w:val="eachPage"/>
          </w:footnotePr>
          <w:pgSz w:w="12240" w:h="15840" w:code="1"/>
          <w:pgMar w:top="1440" w:right="1440" w:bottom="1440" w:left="2160" w:header="720" w:footer="1440" w:gutter="0"/>
          <w:pgNumType w:fmt="lowerRoman"/>
          <w:cols w:space="720"/>
        </w:sectPr>
      </w:pPr>
      <w:r w:rsidRPr="00FB6385">
        <w:rPr>
          <w:b/>
          <w:sz w:val="28"/>
          <w:szCs w:val="28"/>
          <w:lang w:eastAsia="zh-CN"/>
        </w:rPr>
        <w:lastRenderedPageBreak/>
        <w:t>Acknowledgements</w:t>
      </w:r>
    </w:p>
    <w:p w14:paraId="5E1B7090" w14:textId="77777777" w:rsidR="00FB6385" w:rsidRDefault="00FB6385" w:rsidP="00FB6385">
      <w:pPr>
        <w:pStyle w:val="TOCHeader"/>
      </w:pPr>
      <w:r>
        <w:lastRenderedPageBreak/>
        <w:t>Table of Contents</w:t>
      </w:r>
    </w:p>
    <w:p w14:paraId="5DBA3BE6" w14:textId="77777777" w:rsidR="00FB6385" w:rsidRPr="00025091" w:rsidRDefault="00FB6385" w:rsidP="00FB6385">
      <w:pPr>
        <w:tabs>
          <w:tab w:val="left" w:pos="540"/>
        </w:tabs>
        <w:ind w:left="540" w:hanging="540"/>
        <w:rPr>
          <w:b/>
          <w:bCs/>
        </w:rPr>
      </w:pPr>
      <w:r>
        <w:rPr>
          <w:b/>
          <w:bCs/>
        </w:rPr>
        <w:t xml:space="preserve">Chapter 1 </w:t>
      </w:r>
      <w:r w:rsidRPr="00025091">
        <w:rPr>
          <w:b/>
          <w:bCs/>
        </w:rPr>
        <w:t>Introduction</w:t>
      </w:r>
    </w:p>
    <w:p w14:paraId="4C98BC7F" w14:textId="77777777" w:rsidR="00FB6385" w:rsidRDefault="00FB6385" w:rsidP="00FB6385">
      <w:pPr>
        <w:numPr>
          <w:ilvl w:val="1"/>
          <w:numId w:val="9"/>
        </w:numPr>
        <w:tabs>
          <w:tab w:val="left" w:pos="540"/>
        </w:tabs>
        <w:spacing w:line="240" w:lineRule="auto"/>
        <w:rPr>
          <w:bCs/>
        </w:rPr>
      </w:pPr>
      <w:r>
        <w:rPr>
          <w:bCs/>
        </w:rPr>
        <w:t>Project goals and objectives</w:t>
      </w:r>
    </w:p>
    <w:p w14:paraId="1A843B17" w14:textId="77777777" w:rsidR="00FB6385" w:rsidRDefault="00FB6385" w:rsidP="00FB6385">
      <w:pPr>
        <w:numPr>
          <w:ilvl w:val="1"/>
          <w:numId w:val="9"/>
        </w:numPr>
        <w:tabs>
          <w:tab w:val="left" w:pos="540"/>
        </w:tabs>
        <w:spacing w:line="240" w:lineRule="auto"/>
        <w:rPr>
          <w:bCs/>
        </w:rPr>
      </w:pPr>
      <w:r>
        <w:rPr>
          <w:bCs/>
        </w:rPr>
        <w:t>Problem and motivation</w:t>
      </w:r>
    </w:p>
    <w:p w14:paraId="5DDBAADC" w14:textId="77777777" w:rsidR="00FB6385" w:rsidRPr="00785EFB" w:rsidRDefault="00FB6385" w:rsidP="00FB6385">
      <w:pPr>
        <w:numPr>
          <w:ilvl w:val="1"/>
          <w:numId w:val="9"/>
        </w:numPr>
        <w:tabs>
          <w:tab w:val="left" w:pos="540"/>
        </w:tabs>
        <w:spacing w:line="240" w:lineRule="auto"/>
        <w:rPr>
          <w:bCs/>
        </w:rPr>
      </w:pPr>
      <w:r w:rsidRPr="00785EFB">
        <w:rPr>
          <w:bCs/>
        </w:rPr>
        <w:t xml:space="preserve">Project application and impact </w:t>
      </w:r>
      <w:r w:rsidRPr="00785EFB">
        <w:rPr>
          <w:bCs/>
        </w:rPr>
        <w:tab/>
      </w:r>
      <w:r w:rsidRPr="00785EFB">
        <w:rPr>
          <w:bCs/>
        </w:rPr>
        <w:tab/>
      </w:r>
      <w:r w:rsidRPr="00785EFB">
        <w:rPr>
          <w:bCs/>
        </w:rPr>
        <w:tab/>
      </w:r>
      <w:r w:rsidRPr="00785EFB">
        <w:rPr>
          <w:bCs/>
        </w:rPr>
        <w:tab/>
      </w:r>
    </w:p>
    <w:p w14:paraId="4F369B07" w14:textId="77777777" w:rsidR="00FB6385" w:rsidRPr="001C197D" w:rsidRDefault="00FB6385" w:rsidP="00FB6385">
      <w:pPr>
        <w:numPr>
          <w:ilvl w:val="1"/>
          <w:numId w:val="9"/>
        </w:numPr>
        <w:tabs>
          <w:tab w:val="left" w:pos="540"/>
        </w:tabs>
        <w:spacing w:line="240" w:lineRule="auto"/>
        <w:rPr>
          <w:bCs/>
          <w:szCs w:val="24"/>
        </w:rPr>
      </w:pPr>
      <w:r w:rsidRPr="00EC4309">
        <w:rPr>
          <w:bCs/>
          <w:szCs w:val="24"/>
        </w:rPr>
        <w:t xml:space="preserve">Project </w:t>
      </w:r>
      <w:r>
        <w:rPr>
          <w:bCs/>
          <w:szCs w:val="24"/>
        </w:rPr>
        <w:t xml:space="preserve">results and </w:t>
      </w:r>
      <w:r w:rsidRPr="00EC4309">
        <w:rPr>
          <w:bCs/>
          <w:szCs w:val="24"/>
        </w:rPr>
        <w:t>deliverables</w:t>
      </w:r>
      <w:r w:rsidRPr="001C197D">
        <w:rPr>
          <w:bCs/>
          <w:szCs w:val="24"/>
        </w:rPr>
        <w:tab/>
      </w:r>
      <w:r w:rsidRPr="001C197D">
        <w:rPr>
          <w:bCs/>
          <w:szCs w:val="24"/>
        </w:rPr>
        <w:tab/>
      </w:r>
      <w:r w:rsidRPr="001C197D">
        <w:rPr>
          <w:bCs/>
          <w:szCs w:val="24"/>
        </w:rPr>
        <w:tab/>
      </w:r>
      <w:r w:rsidRPr="001C197D">
        <w:rPr>
          <w:bCs/>
          <w:szCs w:val="24"/>
        </w:rPr>
        <w:tab/>
      </w:r>
      <w:r w:rsidRPr="001C197D">
        <w:rPr>
          <w:bCs/>
          <w:szCs w:val="24"/>
        </w:rPr>
        <w:tab/>
      </w:r>
      <w:r w:rsidRPr="001C197D">
        <w:rPr>
          <w:bCs/>
          <w:szCs w:val="24"/>
        </w:rPr>
        <w:tab/>
      </w:r>
      <w:r w:rsidRPr="001C197D">
        <w:rPr>
          <w:bCs/>
          <w:szCs w:val="24"/>
        </w:rPr>
        <w:tab/>
      </w:r>
    </w:p>
    <w:p w14:paraId="7CE644F7" w14:textId="77777777" w:rsidR="00FB6385" w:rsidRDefault="00FB6385" w:rsidP="00FB6385">
      <w:pPr>
        <w:numPr>
          <w:ilvl w:val="1"/>
          <w:numId w:val="9"/>
        </w:numPr>
        <w:tabs>
          <w:tab w:val="left" w:pos="540"/>
        </w:tabs>
        <w:spacing w:line="240" w:lineRule="auto"/>
        <w:rPr>
          <w:bCs/>
        </w:rPr>
      </w:pPr>
      <w:r w:rsidRPr="00025091">
        <w:rPr>
          <w:bCs/>
        </w:rPr>
        <w:t>Market research</w:t>
      </w:r>
      <w:r>
        <w:rPr>
          <w:bCs/>
        </w:rPr>
        <w:tab/>
      </w:r>
      <w:r>
        <w:rPr>
          <w:bCs/>
        </w:rPr>
        <w:tab/>
      </w:r>
      <w:r>
        <w:rPr>
          <w:bCs/>
        </w:rPr>
        <w:tab/>
      </w:r>
      <w:r>
        <w:rPr>
          <w:bCs/>
        </w:rPr>
        <w:tab/>
      </w:r>
      <w:r>
        <w:rPr>
          <w:bCs/>
        </w:rPr>
        <w:tab/>
      </w:r>
      <w:r>
        <w:rPr>
          <w:bCs/>
        </w:rPr>
        <w:tab/>
      </w:r>
      <w:r>
        <w:rPr>
          <w:bCs/>
        </w:rPr>
        <w:tab/>
      </w:r>
      <w:r>
        <w:rPr>
          <w:bCs/>
        </w:rPr>
        <w:tab/>
      </w:r>
    </w:p>
    <w:p w14:paraId="28F0A760" w14:textId="77777777" w:rsidR="00FB6385" w:rsidRPr="00074E9D" w:rsidRDefault="00FB6385" w:rsidP="00FB6385">
      <w:pPr>
        <w:numPr>
          <w:ilvl w:val="1"/>
          <w:numId w:val="9"/>
        </w:numPr>
        <w:tabs>
          <w:tab w:val="left" w:pos="540"/>
        </w:tabs>
        <w:spacing w:line="240" w:lineRule="auto"/>
        <w:rPr>
          <w:bCs/>
        </w:rPr>
      </w:pPr>
      <w:r>
        <w:rPr>
          <w:bCs/>
        </w:rPr>
        <w:t>Project report structure</w:t>
      </w:r>
      <w:r>
        <w:rPr>
          <w:bCs/>
        </w:rPr>
        <w:tab/>
      </w:r>
      <w:r>
        <w:rPr>
          <w:bCs/>
        </w:rPr>
        <w:tab/>
      </w:r>
      <w:r>
        <w:rPr>
          <w:bCs/>
        </w:rPr>
        <w:tab/>
      </w:r>
      <w:r>
        <w:rPr>
          <w:bCs/>
        </w:rPr>
        <w:tab/>
      </w:r>
      <w:r>
        <w:rPr>
          <w:bCs/>
        </w:rPr>
        <w:tab/>
      </w:r>
      <w:r>
        <w:rPr>
          <w:bCs/>
        </w:rPr>
        <w:tab/>
      </w:r>
      <w:r>
        <w:rPr>
          <w:bCs/>
        </w:rPr>
        <w:tab/>
      </w:r>
    </w:p>
    <w:p w14:paraId="3351DA3A" w14:textId="77777777" w:rsidR="00FB6385" w:rsidRPr="00841C8F" w:rsidRDefault="00FB6385" w:rsidP="00FB6385">
      <w:pPr>
        <w:tabs>
          <w:tab w:val="left" w:pos="540"/>
        </w:tabs>
        <w:rPr>
          <w:b/>
          <w:bCs/>
        </w:rPr>
      </w:pPr>
      <w:r>
        <w:rPr>
          <w:b/>
          <w:bCs/>
        </w:rPr>
        <w:t xml:space="preserve">Chapter 2 Project </w:t>
      </w:r>
      <w:r w:rsidRPr="00841C8F">
        <w:rPr>
          <w:b/>
          <w:bCs/>
        </w:rPr>
        <w:t>Background and Related Work</w:t>
      </w:r>
    </w:p>
    <w:p w14:paraId="662DC06E" w14:textId="77777777" w:rsidR="00FB6385" w:rsidRPr="00841C8F" w:rsidRDefault="00FB6385" w:rsidP="00FB6385">
      <w:pPr>
        <w:numPr>
          <w:ilvl w:val="1"/>
          <w:numId w:val="6"/>
        </w:numPr>
        <w:tabs>
          <w:tab w:val="left" w:pos="540"/>
        </w:tabs>
        <w:spacing w:line="240" w:lineRule="auto"/>
        <w:rPr>
          <w:bCs/>
        </w:rPr>
      </w:pPr>
      <w:r w:rsidRPr="00841C8F">
        <w:rPr>
          <w:bCs/>
        </w:rPr>
        <w:t>Background and used technologies</w:t>
      </w:r>
    </w:p>
    <w:p w14:paraId="043C223E" w14:textId="77777777" w:rsidR="00FB6385" w:rsidRPr="00841C8F" w:rsidRDefault="00FB6385" w:rsidP="00FB6385">
      <w:pPr>
        <w:tabs>
          <w:tab w:val="left" w:pos="540"/>
        </w:tabs>
        <w:spacing w:line="240" w:lineRule="auto"/>
        <w:rPr>
          <w:bCs/>
        </w:rPr>
      </w:pPr>
      <w:r>
        <w:rPr>
          <w:bCs/>
        </w:rPr>
        <w:t>2.2</w:t>
      </w:r>
      <w:r>
        <w:rPr>
          <w:bCs/>
        </w:rPr>
        <w:tab/>
      </w:r>
      <w:r w:rsidRPr="00841C8F">
        <w:rPr>
          <w:bCs/>
        </w:rPr>
        <w:t>State-of-the-art</w:t>
      </w:r>
      <w:r>
        <w:rPr>
          <w:bCs/>
        </w:rPr>
        <w:t xml:space="preserve"> technologies</w:t>
      </w:r>
    </w:p>
    <w:p w14:paraId="11FA55AE" w14:textId="77777777" w:rsidR="00FB6385" w:rsidRPr="00070F23" w:rsidRDefault="00FB6385" w:rsidP="00FB6385">
      <w:pPr>
        <w:numPr>
          <w:ilvl w:val="1"/>
          <w:numId w:val="7"/>
        </w:numPr>
        <w:tabs>
          <w:tab w:val="left" w:pos="540"/>
        </w:tabs>
        <w:spacing w:line="240" w:lineRule="auto"/>
        <w:rPr>
          <w:bCs/>
        </w:rPr>
      </w:pPr>
      <w:r w:rsidRPr="00841C8F">
        <w:rPr>
          <w:bCs/>
        </w:rPr>
        <w:t>Literature survey</w:t>
      </w:r>
      <w:r>
        <w:rPr>
          <w:bCs/>
        </w:rPr>
        <w:t xml:space="preserve"> </w:t>
      </w:r>
    </w:p>
    <w:p w14:paraId="4BB5ADAE" w14:textId="77777777" w:rsidR="00FB6385" w:rsidRDefault="00FB6385" w:rsidP="00FB6385">
      <w:pPr>
        <w:tabs>
          <w:tab w:val="left" w:pos="540"/>
        </w:tabs>
        <w:rPr>
          <w:b/>
          <w:bCs/>
          <w:color w:val="000000"/>
        </w:rPr>
      </w:pPr>
      <w:r>
        <w:rPr>
          <w:b/>
          <w:bCs/>
          <w:color w:val="000000"/>
        </w:rPr>
        <w:t>Chapter 3 System</w:t>
      </w:r>
      <w:r w:rsidRPr="00841C8F">
        <w:rPr>
          <w:b/>
          <w:bCs/>
          <w:color w:val="000000"/>
        </w:rPr>
        <w:t xml:space="preserve"> Requirements</w:t>
      </w:r>
      <w:r>
        <w:rPr>
          <w:b/>
          <w:bCs/>
          <w:color w:val="000000"/>
        </w:rPr>
        <w:t xml:space="preserve"> and Analysis</w:t>
      </w:r>
    </w:p>
    <w:p w14:paraId="13D4D244" w14:textId="77777777" w:rsidR="00FB6385" w:rsidRDefault="00FB6385" w:rsidP="00FB6385">
      <w:pPr>
        <w:tabs>
          <w:tab w:val="left" w:pos="540"/>
        </w:tabs>
        <w:spacing w:line="240" w:lineRule="auto"/>
        <w:rPr>
          <w:bCs/>
        </w:rPr>
      </w:pPr>
      <w:r>
        <w:rPr>
          <w:bCs/>
        </w:rPr>
        <w:t>3.1</w:t>
      </w:r>
      <w:r>
        <w:rPr>
          <w:bCs/>
        </w:rPr>
        <w:tab/>
        <w:t xml:space="preserve">Domain and business requirements </w:t>
      </w:r>
    </w:p>
    <w:p w14:paraId="66933D50" w14:textId="77777777" w:rsidR="00FB6385" w:rsidRDefault="00FB6385" w:rsidP="00FB6385">
      <w:pPr>
        <w:tabs>
          <w:tab w:val="left" w:pos="540"/>
        </w:tabs>
        <w:spacing w:line="240" w:lineRule="auto"/>
        <w:rPr>
          <w:bCs/>
        </w:rPr>
      </w:pPr>
      <w:r>
        <w:rPr>
          <w:bCs/>
        </w:rPr>
        <w:t>3.2</w:t>
      </w:r>
      <w:r>
        <w:rPr>
          <w:bCs/>
        </w:rPr>
        <w:tab/>
        <w:t>Customer-oriented requirements</w:t>
      </w:r>
    </w:p>
    <w:p w14:paraId="39A41242" w14:textId="77777777" w:rsidR="00FB6385" w:rsidRDefault="00FB6385" w:rsidP="00FB6385">
      <w:pPr>
        <w:tabs>
          <w:tab w:val="left" w:pos="540"/>
        </w:tabs>
        <w:spacing w:line="240" w:lineRule="auto"/>
        <w:rPr>
          <w:bCs/>
        </w:rPr>
      </w:pPr>
      <w:r>
        <w:rPr>
          <w:bCs/>
        </w:rPr>
        <w:t xml:space="preserve">3.3 </w:t>
      </w:r>
      <w:r>
        <w:rPr>
          <w:bCs/>
        </w:rPr>
        <w:tab/>
        <w:t>System function requirements</w:t>
      </w:r>
    </w:p>
    <w:p w14:paraId="665D52E7" w14:textId="77777777" w:rsidR="00FB6385" w:rsidRDefault="00FB6385" w:rsidP="00FB6385">
      <w:pPr>
        <w:tabs>
          <w:tab w:val="left" w:pos="540"/>
        </w:tabs>
        <w:spacing w:line="240" w:lineRule="auto"/>
        <w:rPr>
          <w:bCs/>
        </w:rPr>
      </w:pPr>
      <w:r>
        <w:rPr>
          <w:bCs/>
        </w:rPr>
        <w:t>3.4</w:t>
      </w:r>
      <w:r>
        <w:rPr>
          <w:bCs/>
        </w:rPr>
        <w:tab/>
        <w:t>System behavior requirements</w:t>
      </w:r>
    </w:p>
    <w:p w14:paraId="25425B76" w14:textId="77777777" w:rsidR="00FB6385" w:rsidRDefault="00FB6385" w:rsidP="00FB6385">
      <w:pPr>
        <w:tabs>
          <w:tab w:val="left" w:pos="540"/>
        </w:tabs>
        <w:spacing w:line="240" w:lineRule="auto"/>
        <w:rPr>
          <w:bCs/>
        </w:rPr>
      </w:pPr>
      <w:r>
        <w:rPr>
          <w:bCs/>
        </w:rPr>
        <w:t>3.5</w:t>
      </w:r>
      <w:r>
        <w:rPr>
          <w:bCs/>
        </w:rPr>
        <w:tab/>
        <w:t xml:space="preserve">System performance and non-function requirements </w:t>
      </w:r>
    </w:p>
    <w:p w14:paraId="7DBB74C9" w14:textId="77777777" w:rsidR="00FB6385" w:rsidRDefault="00FB6385" w:rsidP="00FB6385">
      <w:pPr>
        <w:tabs>
          <w:tab w:val="left" w:pos="540"/>
        </w:tabs>
        <w:spacing w:line="240" w:lineRule="auto"/>
        <w:rPr>
          <w:bCs/>
        </w:rPr>
      </w:pPr>
      <w:r>
        <w:rPr>
          <w:bCs/>
        </w:rPr>
        <w:t>3.6</w:t>
      </w:r>
      <w:r>
        <w:rPr>
          <w:bCs/>
        </w:rPr>
        <w:tab/>
        <w:t>System context and interface requirements</w:t>
      </w:r>
    </w:p>
    <w:p w14:paraId="1B7C48B2" w14:textId="77777777" w:rsidR="00FB6385" w:rsidRPr="00070F23" w:rsidRDefault="00FB6385" w:rsidP="00FB6385">
      <w:pPr>
        <w:tabs>
          <w:tab w:val="left" w:pos="540"/>
        </w:tabs>
        <w:spacing w:line="240" w:lineRule="auto"/>
        <w:rPr>
          <w:bCs/>
        </w:rPr>
      </w:pPr>
      <w:r>
        <w:rPr>
          <w:bCs/>
        </w:rPr>
        <w:t>3.7</w:t>
      </w:r>
      <w:r>
        <w:rPr>
          <w:bCs/>
        </w:rPr>
        <w:tab/>
        <w:t>Technology and resource requirements</w:t>
      </w:r>
    </w:p>
    <w:p w14:paraId="09FD89F1" w14:textId="77777777" w:rsidR="00FB6385" w:rsidRDefault="00FB6385" w:rsidP="00FB6385">
      <w:pPr>
        <w:tabs>
          <w:tab w:val="left" w:pos="540"/>
        </w:tabs>
        <w:spacing w:line="240" w:lineRule="auto"/>
        <w:rPr>
          <w:b/>
          <w:bCs/>
          <w:color w:val="000000"/>
        </w:rPr>
      </w:pPr>
    </w:p>
    <w:p w14:paraId="5EA19BA5" w14:textId="77777777" w:rsidR="00FB6385" w:rsidRDefault="00FB6385" w:rsidP="00FB6385">
      <w:pPr>
        <w:tabs>
          <w:tab w:val="left" w:pos="540"/>
        </w:tabs>
        <w:spacing w:line="240" w:lineRule="auto"/>
        <w:rPr>
          <w:b/>
          <w:bCs/>
          <w:color w:val="000000"/>
        </w:rPr>
      </w:pPr>
      <w:r>
        <w:rPr>
          <w:b/>
          <w:bCs/>
          <w:color w:val="000000"/>
        </w:rPr>
        <w:t>Chapter 4 System Design</w:t>
      </w:r>
    </w:p>
    <w:p w14:paraId="78DCF283" w14:textId="77777777" w:rsidR="00FB6385" w:rsidRDefault="00FB6385" w:rsidP="00FB6385">
      <w:pPr>
        <w:tabs>
          <w:tab w:val="left" w:pos="540"/>
        </w:tabs>
        <w:spacing w:line="240" w:lineRule="auto"/>
        <w:rPr>
          <w:bCs/>
          <w:iCs/>
        </w:rPr>
      </w:pPr>
      <w:r>
        <w:rPr>
          <w:bCs/>
        </w:rPr>
        <w:t xml:space="preserve">4.1. </w:t>
      </w:r>
      <w:r>
        <w:rPr>
          <w:bCs/>
        </w:rPr>
        <w:tab/>
        <w:t>System a</w:t>
      </w:r>
      <w:r w:rsidRPr="009A7072">
        <w:rPr>
          <w:bCs/>
        </w:rPr>
        <w:t>rchitecture</w:t>
      </w:r>
      <w:r>
        <w:rPr>
          <w:bCs/>
          <w:iCs/>
        </w:rPr>
        <w:t xml:space="preserve"> design</w:t>
      </w:r>
    </w:p>
    <w:p w14:paraId="4F50892B" w14:textId="77777777" w:rsidR="00FB6385" w:rsidRPr="00070F23" w:rsidRDefault="00FB6385" w:rsidP="00FB6385">
      <w:pPr>
        <w:tabs>
          <w:tab w:val="left" w:pos="540"/>
        </w:tabs>
        <w:spacing w:line="240" w:lineRule="auto"/>
        <w:rPr>
          <w:b/>
          <w:bCs/>
          <w:color w:val="000000"/>
        </w:rPr>
      </w:pPr>
      <w:r>
        <w:rPr>
          <w:bCs/>
          <w:iCs/>
        </w:rPr>
        <w:t xml:space="preserve">4.2. </w:t>
      </w:r>
      <w:r>
        <w:rPr>
          <w:bCs/>
          <w:iCs/>
        </w:rPr>
        <w:tab/>
        <w:t>System data and database design</w:t>
      </w:r>
      <w:r w:rsidR="00AB21EE">
        <w:rPr>
          <w:bCs/>
          <w:iCs/>
        </w:rPr>
        <w:t xml:space="preserve"> </w:t>
      </w:r>
      <w:r w:rsidR="00AB21EE" w:rsidRPr="00AB21EE">
        <w:rPr>
          <w:bCs/>
          <w:i/>
          <w:iCs/>
        </w:rPr>
        <w:t>(for software project only)</w:t>
      </w:r>
    </w:p>
    <w:p w14:paraId="5FAB20F1" w14:textId="77777777" w:rsidR="00FB6385" w:rsidRPr="009A7072" w:rsidRDefault="00FB6385" w:rsidP="00FB6385">
      <w:pPr>
        <w:tabs>
          <w:tab w:val="left" w:pos="540"/>
        </w:tabs>
        <w:spacing w:line="240" w:lineRule="auto"/>
        <w:rPr>
          <w:bCs/>
        </w:rPr>
      </w:pPr>
      <w:r>
        <w:rPr>
          <w:bCs/>
        </w:rPr>
        <w:t xml:space="preserve">4.3. </w:t>
      </w:r>
      <w:r>
        <w:rPr>
          <w:bCs/>
        </w:rPr>
        <w:tab/>
        <w:t>System interface and connectivity design</w:t>
      </w:r>
    </w:p>
    <w:p w14:paraId="431BB416" w14:textId="77777777" w:rsidR="00FB6385" w:rsidRDefault="00FB6385" w:rsidP="00FB6385">
      <w:pPr>
        <w:numPr>
          <w:ilvl w:val="1"/>
          <w:numId w:val="22"/>
        </w:numPr>
        <w:tabs>
          <w:tab w:val="left" w:pos="540"/>
        </w:tabs>
        <w:spacing w:line="240" w:lineRule="auto"/>
        <w:rPr>
          <w:bCs/>
          <w:iCs/>
        </w:rPr>
      </w:pPr>
      <w:r>
        <w:rPr>
          <w:bCs/>
          <w:iCs/>
        </w:rPr>
        <w:t>System user interface design</w:t>
      </w:r>
      <w:r w:rsidR="00AB21EE">
        <w:rPr>
          <w:bCs/>
          <w:iCs/>
        </w:rPr>
        <w:t xml:space="preserve"> </w:t>
      </w:r>
      <w:r w:rsidR="00AB21EE" w:rsidRPr="00AB21EE">
        <w:rPr>
          <w:bCs/>
          <w:i/>
          <w:iCs/>
        </w:rPr>
        <w:t>(for software project only)</w:t>
      </w:r>
    </w:p>
    <w:p w14:paraId="18D89779" w14:textId="77777777" w:rsidR="00FB6385" w:rsidRDefault="00FB6385" w:rsidP="00FB6385">
      <w:pPr>
        <w:numPr>
          <w:ilvl w:val="1"/>
          <w:numId w:val="22"/>
        </w:numPr>
        <w:tabs>
          <w:tab w:val="left" w:pos="540"/>
        </w:tabs>
        <w:spacing w:line="240" w:lineRule="auto"/>
        <w:rPr>
          <w:bCs/>
          <w:iCs/>
        </w:rPr>
      </w:pPr>
      <w:r>
        <w:rPr>
          <w:bCs/>
          <w:iCs/>
        </w:rPr>
        <w:t>System component API and logic design</w:t>
      </w:r>
      <w:r w:rsidR="00AB21EE">
        <w:rPr>
          <w:bCs/>
          <w:iCs/>
        </w:rPr>
        <w:t xml:space="preserve"> </w:t>
      </w:r>
      <w:r w:rsidR="00AB21EE" w:rsidRPr="00AB21EE">
        <w:rPr>
          <w:bCs/>
          <w:i/>
          <w:iCs/>
        </w:rPr>
        <w:t>(for software project only)</w:t>
      </w:r>
    </w:p>
    <w:p w14:paraId="4837AA83" w14:textId="77777777" w:rsidR="00FB6385" w:rsidRPr="005402C5" w:rsidRDefault="00FB6385" w:rsidP="00FB6385">
      <w:pPr>
        <w:tabs>
          <w:tab w:val="left" w:pos="540"/>
        </w:tabs>
        <w:spacing w:line="240" w:lineRule="auto"/>
        <w:rPr>
          <w:bCs/>
          <w:iCs/>
        </w:rPr>
      </w:pPr>
      <w:r>
        <w:rPr>
          <w:bCs/>
          <w:iCs/>
        </w:rPr>
        <w:t>4.6</w:t>
      </w:r>
      <w:r>
        <w:rPr>
          <w:bCs/>
          <w:iCs/>
        </w:rPr>
        <w:tab/>
        <w:t>System design problems, solutions, and patterns</w:t>
      </w:r>
    </w:p>
    <w:p w14:paraId="1A954E37" w14:textId="77777777" w:rsidR="00FB6385" w:rsidRPr="00A55FE8" w:rsidRDefault="00FB6385" w:rsidP="00FB6385">
      <w:pPr>
        <w:ind w:left="540" w:hanging="540"/>
        <w:rPr>
          <w:b/>
          <w:color w:val="FF0000"/>
        </w:rPr>
      </w:pPr>
      <w:r>
        <w:rPr>
          <w:b/>
        </w:rPr>
        <w:t>Chapter 5 System Implementation</w:t>
      </w:r>
    </w:p>
    <w:p w14:paraId="6CE659A9" w14:textId="77777777" w:rsidR="00FB6385" w:rsidRDefault="00FB6385" w:rsidP="00FB6385">
      <w:pPr>
        <w:spacing w:line="240" w:lineRule="auto"/>
        <w:ind w:left="547" w:hanging="540"/>
      </w:pPr>
      <w:r>
        <w:t>5</w:t>
      </w:r>
      <w:r w:rsidRPr="004448E6">
        <w:t>.1.</w:t>
      </w:r>
      <w:r w:rsidRPr="004448E6">
        <w:tab/>
      </w:r>
      <w:r w:rsidR="00AB21EE">
        <w:t>System implementation s</w:t>
      </w:r>
      <w:r>
        <w:t>ummary</w:t>
      </w:r>
    </w:p>
    <w:p w14:paraId="5C0AA5C0" w14:textId="77777777" w:rsidR="00FB6385" w:rsidRDefault="00FB6385" w:rsidP="00FB6385">
      <w:pPr>
        <w:spacing w:line="240" w:lineRule="auto"/>
        <w:ind w:left="547" w:hanging="540"/>
      </w:pPr>
      <w:r>
        <w:t xml:space="preserve">5.2.   System </w:t>
      </w:r>
      <w:r w:rsidR="00AB21EE">
        <w:t>implementation issues and r</w:t>
      </w:r>
      <w:r>
        <w:t>esolutions</w:t>
      </w:r>
    </w:p>
    <w:p w14:paraId="1F858C3F" w14:textId="77777777" w:rsidR="00FB6385" w:rsidRPr="009B1108" w:rsidRDefault="00FB6385" w:rsidP="00FB6385">
      <w:pPr>
        <w:spacing w:line="240" w:lineRule="auto"/>
        <w:ind w:left="547" w:hanging="540"/>
      </w:pPr>
      <w:r>
        <w:t>5.3</w:t>
      </w:r>
      <w:r w:rsidRPr="004448E6">
        <w:t>.</w:t>
      </w:r>
      <w:r w:rsidRPr="004448E6">
        <w:tab/>
      </w:r>
      <w:r w:rsidR="00AB21EE">
        <w:t>Used technologies and t</w:t>
      </w:r>
      <w:r>
        <w:t>ools</w:t>
      </w:r>
    </w:p>
    <w:p w14:paraId="61620A07" w14:textId="77777777" w:rsidR="00FB6385" w:rsidRDefault="00FB6385" w:rsidP="00FB6385">
      <w:pPr>
        <w:tabs>
          <w:tab w:val="left" w:pos="540"/>
        </w:tabs>
        <w:spacing w:line="240" w:lineRule="auto"/>
        <w:ind w:left="540" w:hanging="540"/>
        <w:rPr>
          <w:b/>
        </w:rPr>
      </w:pPr>
    </w:p>
    <w:p w14:paraId="092790C7" w14:textId="77777777" w:rsidR="00FB6385" w:rsidRPr="00A55FE8" w:rsidRDefault="00FB6385" w:rsidP="00FB6385">
      <w:pPr>
        <w:tabs>
          <w:tab w:val="left" w:pos="540"/>
        </w:tabs>
        <w:spacing w:line="240" w:lineRule="auto"/>
        <w:ind w:left="540" w:hanging="540"/>
        <w:rPr>
          <w:b/>
          <w:color w:val="FF0000"/>
        </w:rPr>
      </w:pPr>
      <w:r>
        <w:rPr>
          <w:b/>
        </w:rPr>
        <w:t>Chapter 6 System Testing</w:t>
      </w:r>
      <w:r w:rsidRPr="00691E64">
        <w:rPr>
          <w:b/>
        </w:rPr>
        <w:t xml:space="preserve"> and Experiment</w:t>
      </w:r>
    </w:p>
    <w:p w14:paraId="4DE9DACA" w14:textId="77777777" w:rsidR="00FB6385" w:rsidRDefault="00FB6385" w:rsidP="00FB6385">
      <w:pPr>
        <w:tabs>
          <w:tab w:val="left" w:pos="540"/>
        </w:tabs>
        <w:spacing w:line="240" w:lineRule="auto"/>
      </w:pPr>
      <w:r>
        <w:t>6.1</w:t>
      </w:r>
      <w:r w:rsidRPr="00025091">
        <w:t xml:space="preserve"> </w:t>
      </w:r>
      <w:r w:rsidRPr="00025091">
        <w:tab/>
        <w:t xml:space="preserve">Testing </w:t>
      </w:r>
      <w:r w:rsidR="00AB21EE">
        <w:t>and experiment s</w:t>
      </w:r>
      <w:r>
        <w:t xml:space="preserve">cope </w:t>
      </w:r>
    </w:p>
    <w:p w14:paraId="1F7B4F93" w14:textId="77777777" w:rsidR="00FB6385" w:rsidRDefault="00FB6385" w:rsidP="00FB6385">
      <w:pPr>
        <w:tabs>
          <w:tab w:val="left" w:pos="540"/>
        </w:tabs>
        <w:spacing w:line="240" w:lineRule="auto"/>
        <w:ind w:left="540" w:hanging="540"/>
      </w:pPr>
      <w:r>
        <w:t>6.2</w:t>
      </w:r>
      <w:r w:rsidRPr="00025091">
        <w:t xml:space="preserve"> </w:t>
      </w:r>
      <w:r w:rsidRPr="00025091">
        <w:tab/>
      </w:r>
      <w:r w:rsidR="00AB21EE">
        <w:t>Testing and experiment a</w:t>
      </w:r>
      <w:r>
        <w:t>pproaches</w:t>
      </w:r>
    </w:p>
    <w:p w14:paraId="58A88C39" w14:textId="77777777" w:rsidR="00FB6385" w:rsidRDefault="00AB21EE" w:rsidP="00FB6385">
      <w:pPr>
        <w:tabs>
          <w:tab w:val="left" w:pos="540"/>
        </w:tabs>
        <w:spacing w:line="240" w:lineRule="auto"/>
        <w:ind w:left="540" w:hanging="540"/>
      </w:pPr>
      <w:r>
        <w:t>6.3.   Testing report (or case study r</w:t>
      </w:r>
      <w:r w:rsidR="00FB6385">
        <w:t>esults)</w:t>
      </w:r>
    </w:p>
    <w:p w14:paraId="55184E08" w14:textId="77777777" w:rsidR="00FB6385" w:rsidRDefault="00FB6385" w:rsidP="00FB6385">
      <w:pPr>
        <w:tabs>
          <w:tab w:val="left" w:pos="540"/>
        </w:tabs>
        <w:spacing w:line="240" w:lineRule="auto"/>
      </w:pPr>
    </w:p>
    <w:p w14:paraId="20767541" w14:textId="77777777" w:rsidR="00FB6385" w:rsidRDefault="00FB6385" w:rsidP="00FB6385">
      <w:pPr>
        <w:spacing w:before="100" w:beforeAutospacing="1" w:after="100" w:afterAutospacing="1" w:line="360" w:lineRule="auto"/>
        <w:rPr>
          <w:b/>
          <w:bCs/>
        </w:rPr>
      </w:pPr>
      <w:r w:rsidRPr="00032D11">
        <w:rPr>
          <w:b/>
          <w:bCs/>
        </w:rPr>
        <w:t>Chapter 7 Conclusion and Future Work</w:t>
      </w:r>
    </w:p>
    <w:p w14:paraId="7B7D0B1D" w14:textId="77777777" w:rsidR="00AB21EE" w:rsidRPr="00AB21EE" w:rsidRDefault="00AB21EE" w:rsidP="00AB21EE">
      <w:pPr>
        <w:spacing w:line="240" w:lineRule="auto"/>
      </w:pPr>
      <w:r w:rsidRPr="00AB21EE">
        <w:lastRenderedPageBreak/>
        <w:t xml:space="preserve">7.1 Project summary </w:t>
      </w:r>
    </w:p>
    <w:p w14:paraId="072042D6" w14:textId="77777777" w:rsidR="00AB21EE" w:rsidRPr="00AB21EE" w:rsidRDefault="00AB21EE" w:rsidP="00AB21EE">
      <w:pPr>
        <w:tabs>
          <w:tab w:val="left" w:pos="540"/>
        </w:tabs>
        <w:spacing w:line="240" w:lineRule="auto"/>
        <w:ind w:left="540" w:hanging="540"/>
      </w:pPr>
      <w:r w:rsidRPr="00AB21EE">
        <w:t xml:space="preserve">7.2 Future work </w:t>
      </w:r>
    </w:p>
    <w:p w14:paraId="7BB0C369" w14:textId="77777777" w:rsidR="00AB21EE" w:rsidRPr="00032D11" w:rsidRDefault="00AB21EE" w:rsidP="00FB6385">
      <w:pPr>
        <w:spacing w:before="100" w:beforeAutospacing="1" w:after="100" w:afterAutospacing="1" w:line="360" w:lineRule="auto"/>
        <w:rPr>
          <w:b/>
          <w:bCs/>
        </w:rPr>
      </w:pPr>
    </w:p>
    <w:p w14:paraId="474591C6" w14:textId="77777777" w:rsidR="00FB6385" w:rsidRPr="00032D11" w:rsidRDefault="00FB6385" w:rsidP="00FB6385">
      <w:pPr>
        <w:spacing w:before="100" w:beforeAutospacing="1" w:after="100" w:afterAutospacing="1" w:line="360" w:lineRule="auto"/>
        <w:rPr>
          <w:b/>
          <w:bCs/>
        </w:rPr>
      </w:pPr>
      <w:r w:rsidRPr="00032D11">
        <w:rPr>
          <w:b/>
          <w:bCs/>
        </w:rPr>
        <w:t>References</w:t>
      </w:r>
    </w:p>
    <w:p w14:paraId="52F631DE" w14:textId="77777777" w:rsidR="00FB6385" w:rsidRDefault="00FB6385" w:rsidP="00FB6385">
      <w:pPr>
        <w:spacing w:before="100" w:beforeAutospacing="1" w:after="100" w:afterAutospacing="1" w:line="360" w:lineRule="auto"/>
        <w:rPr>
          <w:b/>
          <w:bCs/>
          <w:color w:val="39444D"/>
        </w:rPr>
      </w:pPr>
      <w:r>
        <w:rPr>
          <w:b/>
          <w:bCs/>
          <w:color w:val="39444D"/>
        </w:rPr>
        <w:t>[1] …</w:t>
      </w:r>
    </w:p>
    <w:p w14:paraId="49E402CA" w14:textId="77777777" w:rsidR="00FB6385" w:rsidRDefault="00FB6385" w:rsidP="00FB6385">
      <w:pPr>
        <w:spacing w:before="100" w:beforeAutospacing="1" w:after="100" w:afterAutospacing="1" w:line="360" w:lineRule="auto"/>
        <w:rPr>
          <w:b/>
          <w:bCs/>
          <w:color w:val="39444D"/>
        </w:rPr>
      </w:pPr>
      <w:r>
        <w:rPr>
          <w:b/>
          <w:bCs/>
          <w:color w:val="39444D"/>
        </w:rPr>
        <w:t>…</w:t>
      </w:r>
    </w:p>
    <w:p w14:paraId="4B4BE3DC" w14:textId="77777777" w:rsidR="00FB6385" w:rsidRPr="00032D11" w:rsidRDefault="00FB6385" w:rsidP="00FB6385">
      <w:pPr>
        <w:tabs>
          <w:tab w:val="left" w:pos="360"/>
        </w:tabs>
        <w:rPr>
          <w:bCs/>
        </w:rPr>
      </w:pPr>
      <w:r w:rsidRPr="00032D11">
        <w:rPr>
          <w:b/>
          <w:bCs/>
        </w:rPr>
        <w:t>Appendix</w:t>
      </w:r>
      <w:r w:rsidRPr="00032D11">
        <w:rPr>
          <w:bCs/>
        </w:rPr>
        <w:t xml:space="preserve"> </w:t>
      </w:r>
    </w:p>
    <w:p w14:paraId="39715F04" w14:textId="77777777" w:rsidR="00FB6385" w:rsidRPr="00D1196E" w:rsidRDefault="00FB6385" w:rsidP="00FB6385">
      <w:pPr>
        <w:tabs>
          <w:tab w:val="left" w:pos="360"/>
        </w:tabs>
        <w:rPr>
          <w:bCs/>
        </w:rPr>
      </w:pPr>
      <w:r w:rsidRPr="00D1196E">
        <w:rPr>
          <w:bCs/>
        </w:rPr>
        <w:t>Appendix 1 [Title]</w:t>
      </w:r>
      <w:r>
        <w:rPr>
          <w:bCs/>
        </w:rPr>
        <w:tab/>
        <w:t>(for example, your selected hardware/software standard)</w:t>
      </w:r>
    </w:p>
    <w:p w14:paraId="4D56EC1A" w14:textId="77777777" w:rsidR="00FB6385" w:rsidRPr="005402C5" w:rsidRDefault="00FB6385" w:rsidP="00FB6385">
      <w:pPr>
        <w:tabs>
          <w:tab w:val="left" w:pos="360"/>
        </w:tabs>
        <w:rPr>
          <w:rFonts w:hint="eastAsia"/>
          <w:bCs/>
        </w:rPr>
      </w:pPr>
      <w:r w:rsidRPr="00D1196E">
        <w:rPr>
          <w:bCs/>
        </w:rPr>
        <w:t>Appendix 2 [Title]</w:t>
      </w:r>
      <w:r>
        <w:rPr>
          <w:bCs/>
        </w:rPr>
        <w:tab/>
        <w:t>(for example, your detailed algorithms for your solutions)</w:t>
      </w:r>
    </w:p>
    <w:p w14:paraId="1AAC7E82" w14:textId="77777777" w:rsidR="00FB6385" w:rsidRDefault="00FB6385" w:rsidP="00FB6385">
      <w:pPr>
        <w:tabs>
          <w:tab w:val="right" w:leader="dot" w:pos="8550"/>
        </w:tabs>
        <w:rPr>
          <w:rFonts w:hint="eastAsia"/>
          <w:lang w:eastAsia="zh-CN"/>
        </w:rPr>
      </w:pPr>
    </w:p>
    <w:p w14:paraId="667E0BA1" w14:textId="77777777" w:rsidR="00FB6385" w:rsidRDefault="00FB6385" w:rsidP="00FB6385">
      <w:pPr>
        <w:pStyle w:val="ListofFigsHeading"/>
      </w:pPr>
      <w:r>
        <w:br w:type="page"/>
      </w:r>
      <w:r>
        <w:lastRenderedPageBreak/>
        <w:t>List of Figures</w:t>
      </w:r>
    </w:p>
    <w:p w14:paraId="0C91077E" w14:textId="77777777" w:rsidR="00FB6385" w:rsidRPr="00046379" w:rsidRDefault="00FB6385" w:rsidP="00FB6385">
      <w:pPr>
        <w:pStyle w:val="TableofFigures"/>
        <w:rPr>
          <w:rFonts w:hint="eastAsia"/>
          <w:bCs/>
          <w:noProof/>
          <w:lang w:eastAsia="zh-CN"/>
        </w:rPr>
      </w:pPr>
      <w:r w:rsidRPr="00046379">
        <w:rPr>
          <w:bCs/>
          <w:noProof/>
        </w:rPr>
        <w:t xml:space="preserve">Figure 1. </w:t>
      </w:r>
      <w:r>
        <w:rPr>
          <w:bCs/>
          <w:noProof/>
        </w:rPr>
        <w:t>Figure Title</w:t>
      </w:r>
      <w:r w:rsidRPr="00046379">
        <w:rPr>
          <w:bCs/>
          <w:noProof/>
        </w:rPr>
        <w:tab/>
      </w:r>
      <w:r>
        <w:rPr>
          <w:bCs/>
          <w:noProof/>
          <w:lang w:eastAsia="zh-CN"/>
        </w:rPr>
        <w:t>Page No.</w:t>
      </w:r>
    </w:p>
    <w:p w14:paraId="32D924BF" w14:textId="77777777" w:rsidR="00FB6385" w:rsidRDefault="00FB6385" w:rsidP="00FB6385">
      <w:pPr>
        <w:pStyle w:val="TableofFigures"/>
        <w:rPr>
          <w:bCs/>
          <w:noProof/>
          <w:lang w:eastAsia="zh-CN"/>
        </w:rPr>
      </w:pPr>
      <w:r w:rsidRPr="00046379">
        <w:rPr>
          <w:bCs/>
          <w:noProof/>
        </w:rPr>
        <w:t xml:space="preserve">Figure </w:t>
      </w:r>
      <w:r>
        <w:rPr>
          <w:rFonts w:hint="eastAsia"/>
          <w:bCs/>
          <w:noProof/>
          <w:lang w:eastAsia="zh-CN"/>
        </w:rPr>
        <w:t>2</w:t>
      </w:r>
      <w:r>
        <w:rPr>
          <w:bCs/>
          <w:noProof/>
        </w:rPr>
        <w:t>. Figure Title</w:t>
      </w:r>
      <w:r w:rsidRPr="00046379">
        <w:rPr>
          <w:bCs/>
          <w:noProof/>
        </w:rPr>
        <w:tab/>
      </w:r>
      <w:r>
        <w:rPr>
          <w:bCs/>
          <w:noProof/>
          <w:lang w:eastAsia="zh-CN"/>
        </w:rPr>
        <w:t>Page No.</w:t>
      </w:r>
    </w:p>
    <w:p w14:paraId="4F638129" w14:textId="77777777" w:rsidR="00FB6385" w:rsidRDefault="00FB6385" w:rsidP="00FB6385">
      <w:pPr>
        <w:rPr>
          <w:lang w:eastAsia="zh-CN"/>
        </w:rPr>
      </w:pPr>
      <w:r>
        <w:rPr>
          <w:lang w:eastAsia="zh-CN"/>
        </w:rPr>
        <w:t>…</w:t>
      </w:r>
    </w:p>
    <w:p w14:paraId="375EF091" w14:textId="77777777" w:rsidR="00FB6385" w:rsidRPr="00074E9D" w:rsidRDefault="00FB6385" w:rsidP="00FB6385">
      <w:pPr>
        <w:rPr>
          <w:rFonts w:hint="eastAsia"/>
          <w:lang w:eastAsia="zh-CN"/>
        </w:rPr>
      </w:pPr>
      <w:r>
        <w:rPr>
          <w:lang w:eastAsia="zh-CN"/>
        </w:rPr>
        <w:t>Figure M. Figure Title---------------------------------------------------------------------- Page No.</w:t>
      </w:r>
    </w:p>
    <w:p w14:paraId="503FA904" w14:textId="77777777" w:rsidR="00FB6385" w:rsidRPr="00197C24" w:rsidRDefault="00FB6385" w:rsidP="00FB6385">
      <w:pPr>
        <w:pStyle w:val="TableofFigures"/>
        <w:ind w:left="0" w:firstLine="0"/>
        <w:rPr>
          <w:bCs/>
          <w:noProof/>
          <w:lang w:eastAsia="zh-CN"/>
        </w:rPr>
        <w:sectPr w:rsidR="00FB6385" w:rsidRPr="00197C24">
          <w:headerReference w:type="default" r:id="rId15"/>
          <w:footnotePr>
            <w:numRestart w:val="eachPage"/>
          </w:footnotePr>
          <w:pgSz w:w="12240" w:h="15840" w:code="1"/>
          <w:pgMar w:top="1440" w:right="1440" w:bottom="1440" w:left="2160" w:header="720" w:footer="1440" w:gutter="0"/>
          <w:pgNumType w:fmt="lowerRoman"/>
          <w:cols w:space="720"/>
        </w:sectPr>
      </w:pPr>
    </w:p>
    <w:p w14:paraId="3543DD17" w14:textId="77777777" w:rsidR="00FB6385" w:rsidRDefault="00FB6385" w:rsidP="00FB6385">
      <w:pPr>
        <w:pStyle w:val="ListofTabsHeading"/>
      </w:pPr>
      <w:r>
        <w:lastRenderedPageBreak/>
        <w:t>List of Tables</w:t>
      </w:r>
    </w:p>
    <w:p w14:paraId="07857EA5" w14:textId="77777777" w:rsidR="00FB6385" w:rsidRDefault="00FB6385" w:rsidP="00FB6385">
      <w:pPr>
        <w:pStyle w:val="TableofFigures"/>
        <w:rPr>
          <w:bCs/>
          <w:noProof/>
          <w:lang w:eastAsia="zh-CN"/>
        </w:rPr>
      </w:pPr>
      <w:r w:rsidRPr="00222513">
        <w:rPr>
          <w:bCs/>
          <w:noProof/>
        </w:rPr>
        <w:t xml:space="preserve">Table 1. </w:t>
      </w:r>
      <w:r>
        <w:rPr>
          <w:bCs/>
          <w:noProof/>
        </w:rPr>
        <w:t>Table Title</w:t>
      </w:r>
      <w:r w:rsidRPr="00222513">
        <w:rPr>
          <w:bCs/>
          <w:noProof/>
        </w:rPr>
        <w:tab/>
      </w:r>
      <w:r>
        <w:rPr>
          <w:bCs/>
          <w:noProof/>
          <w:lang w:eastAsia="zh-CN"/>
        </w:rPr>
        <w:t>Page No.</w:t>
      </w:r>
    </w:p>
    <w:p w14:paraId="275837C4" w14:textId="77777777" w:rsidR="00FB6385" w:rsidRDefault="00FB6385" w:rsidP="00FB6385">
      <w:pPr>
        <w:pStyle w:val="TableofFigures"/>
        <w:rPr>
          <w:bCs/>
          <w:noProof/>
          <w:lang w:eastAsia="zh-CN"/>
        </w:rPr>
      </w:pPr>
      <w:r>
        <w:rPr>
          <w:bCs/>
          <w:noProof/>
        </w:rPr>
        <w:t>Table 2</w:t>
      </w:r>
      <w:r w:rsidRPr="00222513">
        <w:rPr>
          <w:bCs/>
          <w:noProof/>
        </w:rPr>
        <w:t xml:space="preserve">. </w:t>
      </w:r>
      <w:r>
        <w:rPr>
          <w:bCs/>
          <w:noProof/>
        </w:rPr>
        <w:t>Table Title</w:t>
      </w:r>
      <w:r w:rsidRPr="00222513">
        <w:rPr>
          <w:bCs/>
          <w:noProof/>
        </w:rPr>
        <w:tab/>
      </w:r>
      <w:r>
        <w:rPr>
          <w:bCs/>
          <w:noProof/>
          <w:lang w:eastAsia="zh-CN"/>
        </w:rPr>
        <w:t>Page No.</w:t>
      </w:r>
    </w:p>
    <w:p w14:paraId="7E601A0A" w14:textId="77777777" w:rsidR="00FB6385" w:rsidRDefault="00FB6385" w:rsidP="00FB6385">
      <w:pPr>
        <w:rPr>
          <w:lang w:eastAsia="zh-CN"/>
        </w:rPr>
      </w:pPr>
      <w:r>
        <w:rPr>
          <w:lang w:eastAsia="zh-CN"/>
        </w:rPr>
        <w:t>…</w:t>
      </w:r>
    </w:p>
    <w:p w14:paraId="47D3E88B" w14:textId="77777777" w:rsidR="00FB6385" w:rsidRDefault="00FB6385" w:rsidP="00FB6385">
      <w:pPr>
        <w:rPr>
          <w:lang w:eastAsia="zh-CN"/>
        </w:rPr>
      </w:pPr>
    </w:p>
    <w:p w14:paraId="278D0087" w14:textId="77777777" w:rsidR="00FB6385" w:rsidRPr="00222513" w:rsidRDefault="00FB6385" w:rsidP="00FB6385">
      <w:pPr>
        <w:pStyle w:val="TableofFigures"/>
        <w:rPr>
          <w:rFonts w:hint="eastAsia"/>
          <w:bCs/>
          <w:noProof/>
          <w:lang w:eastAsia="zh-CN"/>
        </w:rPr>
      </w:pPr>
      <w:r>
        <w:rPr>
          <w:bCs/>
          <w:noProof/>
        </w:rPr>
        <w:t>Table N</w:t>
      </w:r>
      <w:r w:rsidRPr="00222513">
        <w:rPr>
          <w:bCs/>
          <w:noProof/>
        </w:rPr>
        <w:t xml:space="preserve">. </w:t>
      </w:r>
      <w:r>
        <w:rPr>
          <w:bCs/>
          <w:noProof/>
        </w:rPr>
        <w:t>Table Title</w:t>
      </w:r>
      <w:r w:rsidRPr="00222513">
        <w:rPr>
          <w:bCs/>
          <w:noProof/>
        </w:rPr>
        <w:tab/>
      </w:r>
      <w:r>
        <w:rPr>
          <w:bCs/>
          <w:noProof/>
          <w:lang w:eastAsia="zh-CN"/>
        </w:rPr>
        <w:t>Page No.</w:t>
      </w:r>
    </w:p>
    <w:p w14:paraId="675A0153" w14:textId="77777777" w:rsidR="00FB6385" w:rsidRPr="00074E9D" w:rsidRDefault="00FB6385" w:rsidP="00FB6385">
      <w:pPr>
        <w:rPr>
          <w:rFonts w:hint="eastAsia"/>
          <w:lang w:eastAsia="zh-CN"/>
        </w:rPr>
      </w:pPr>
    </w:p>
    <w:p w14:paraId="02F1B588" w14:textId="77777777" w:rsidR="00FB6385" w:rsidRPr="00074E9D" w:rsidRDefault="00FB6385" w:rsidP="00FB6385">
      <w:pPr>
        <w:rPr>
          <w:rFonts w:hint="eastAsia"/>
          <w:lang w:eastAsia="zh-CN"/>
        </w:rPr>
      </w:pPr>
    </w:p>
    <w:p w14:paraId="0DCDD6DC" w14:textId="77777777" w:rsidR="00FB6385" w:rsidRDefault="00FB6385" w:rsidP="00FB6385">
      <w:pPr>
        <w:pStyle w:val="TableofFigures"/>
        <w:rPr>
          <w:rFonts w:hint="eastAsia"/>
          <w:bCs/>
          <w:noProof/>
          <w:lang w:eastAsia="zh-CN"/>
        </w:rPr>
      </w:pPr>
    </w:p>
    <w:p w14:paraId="2CB86F19" w14:textId="77777777" w:rsidR="00FB6385" w:rsidRDefault="00FB6385" w:rsidP="00FB6385">
      <w:pPr>
        <w:rPr>
          <w:rFonts w:hint="eastAsia"/>
          <w:b/>
          <w:bCs/>
          <w:noProof/>
          <w:lang w:eastAsia="zh-CN"/>
        </w:rPr>
      </w:pPr>
    </w:p>
    <w:p w14:paraId="3A8ACCE7" w14:textId="77777777" w:rsidR="00FB6385" w:rsidRPr="0096770D" w:rsidRDefault="00FB6385" w:rsidP="00FB6385">
      <w:pPr>
        <w:rPr>
          <w:lang w:eastAsia="zh-CN"/>
        </w:rPr>
        <w:sectPr w:rsidR="00FB6385" w:rsidRPr="0096770D">
          <w:headerReference w:type="default" r:id="rId16"/>
          <w:footnotePr>
            <w:numRestart w:val="eachPage"/>
          </w:footnotePr>
          <w:pgSz w:w="12240" w:h="15840" w:code="1"/>
          <w:pgMar w:top="1440" w:right="1440" w:bottom="1440" w:left="2160" w:header="720" w:footer="1440" w:gutter="0"/>
          <w:pgNumType w:fmt="lowerRoman"/>
          <w:cols w:space="720"/>
        </w:sectPr>
      </w:pPr>
    </w:p>
    <w:p w14:paraId="79E383F2" w14:textId="77777777" w:rsidR="00FB6385" w:rsidRDefault="00FB6385" w:rsidP="00FB6385">
      <w:pPr>
        <w:pStyle w:val="Heading1"/>
      </w:pPr>
      <w:bookmarkStart w:id="0" w:name="_Toc513619109"/>
      <w:bookmarkStart w:id="1" w:name="_Toc513625549"/>
      <w:bookmarkStart w:id="2" w:name="_Toc513639648"/>
      <w:bookmarkStart w:id="3" w:name="_Toc513639903"/>
      <w:bookmarkStart w:id="4" w:name="_Toc513639974"/>
      <w:bookmarkStart w:id="5" w:name="_Toc513640183"/>
      <w:bookmarkStart w:id="6" w:name="_Toc513659226"/>
      <w:bookmarkStart w:id="7" w:name="_Toc513660955"/>
      <w:bookmarkStart w:id="8" w:name="_Toc514076575"/>
      <w:bookmarkStart w:id="9" w:name="_Toc514076726"/>
      <w:bookmarkStart w:id="10" w:name="_Toc514077475"/>
      <w:bookmarkStart w:id="11" w:name="_Toc514571552"/>
      <w:bookmarkStart w:id="12" w:name="_Toc514594300"/>
      <w:r>
        <w:lastRenderedPageBreak/>
        <w:t xml:space="preserve"> </w:t>
      </w:r>
      <w:bookmarkEnd w:id="0"/>
      <w:bookmarkEnd w:id="1"/>
      <w:bookmarkEnd w:id="2"/>
      <w:bookmarkEnd w:id="3"/>
      <w:bookmarkEnd w:id="4"/>
      <w:bookmarkEnd w:id="5"/>
      <w:bookmarkEnd w:id="6"/>
      <w:bookmarkEnd w:id="7"/>
      <w:bookmarkEnd w:id="8"/>
      <w:bookmarkEnd w:id="9"/>
      <w:bookmarkEnd w:id="10"/>
      <w:bookmarkEnd w:id="11"/>
      <w:bookmarkEnd w:id="12"/>
      <w:r>
        <w:t>Introduction</w:t>
      </w:r>
    </w:p>
    <w:p w14:paraId="2849C670" w14:textId="77777777" w:rsidR="00AB21EE" w:rsidRPr="00AB21EE" w:rsidRDefault="00AB21EE" w:rsidP="00AB21EE">
      <w:pPr>
        <w:pStyle w:val="IndentedParagraph"/>
      </w:pPr>
    </w:p>
    <w:p w14:paraId="314E8357" w14:textId="77777777" w:rsidR="00FB6385" w:rsidRDefault="00FB6385" w:rsidP="00AB21EE">
      <w:pPr>
        <w:numPr>
          <w:ilvl w:val="1"/>
          <w:numId w:val="25"/>
        </w:numPr>
        <w:tabs>
          <w:tab w:val="left" w:pos="0"/>
        </w:tabs>
        <w:spacing w:line="240" w:lineRule="auto"/>
        <w:ind w:left="0" w:firstLine="0"/>
      </w:pPr>
      <w:r>
        <w:rPr>
          <w:b/>
          <w:bCs/>
        </w:rPr>
        <w:t>Project</w:t>
      </w:r>
      <w:r w:rsidRPr="005F1055">
        <w:rPr>
          <w:b/>
          <w:bCs/>
        </w:rPr>
        <w:t xml:space="preserve"> </w:t>
      </w:r>
      <w:r>
        <w:rPr>
          <w:b/>
          <w:bCs/>
        </w:rPr>
        <w:t xml:space="preserve">goals and objectives </w:t>
      </w:r>
      <w:r w:rsidRPr="005F1055">
        <w:rPr>
          <w:b/>
          <w:bCs/>
        </w:rPr>
        <w:br/>
      </w:r>
      <w:r w:rsidRPr="005F1055">
        <w:rPr>
          <w:bCs/>
        </w:rPr>
        <w:t>[</w:t>
      </w:r>
      <w:r>
        <w:rPr>
          <w:bCs/>
        </w:rPr>
        <w:t xml:space="preserve">Describe what are </w:t>
      </w:r>
      <w:r>
        <w:t xml:space="preserve">the goals and objectives of the project. In other words, what is your project?  In addition, it covers the </w:t>
      </w:r>
      <w:r w:rsidRPr="005F1055">
        <w:t xml:space="preserve">context in which the </w:t>
      </w:r>
      <w:r>
        <w:t>project is placed.</w:t>
      </w:r>
      <w:r w:rsidRPr="005F1055">
        <w:t>]</w:t>
      </w:r>
    </w:p>
    <w:p w14:paraId="2C11737A" w14:textId="77777777" w:rsidR="00AB21EE" w:rsidRPr="005F1055" w:rsidRDefault="00AB21EE" w:rsidP="00AB21EE">
      <w:pPr>
        <w:tabs>
          <w:tab w:val="left" w:pos="0"/>
        </w:tabs>
        <w:spacing w:line="240" w:lineRule="auto"/>
        <w:ind w:left="720"/>
      </w:pPr>
    </w:p>
    <w:p w14:paraId="3487E51D" w14:textId="77777777" w:rsidR="00FB6385" w:rsidRDefault="00FB6385" w:rsidP="00AB21EE">
      <w:pPr>
        <w:numPr>
          <w:ilvl w:val="1"/>
          <w:numId w:val="25"/>
        </w:numPr>
        <w:tabs>
          <w:tab w:val="left" w:pos="0"/>
        </w:tabs>
        <w:spacing w:line="240" w:lineRule="auto"/>
        <w:ind w:left="0" w:firstLine="0"/>
      </w:pPr>
      <w:r>
        <w:rPr>
          <w:b/>
          <w:bCs/>
        </w:rPr>
        <w:t>Problem and</w:t>
      </w:r>
      <w:r w:rsidRPr="005F1055">
        <w:rPr>
          <w:b/>
          <w:bCs/>
        </w:rPr>
        <w:t xml:space="preserve"> </w:t>
      </w:r>
      <w:r>
        <w:rPr>
          <w:b/>
          <w:bCs/>
        </w:rPr>
        <w:t xml:space="preserve">motivation </w:t>
      </w:r>
      <w:r w:rsidRPr="005F1055">
        <w:rPr>
          <w:b/>
          <w:bCs/>
        </w:rPr>
        <w:br/>
      </w:r>
      <w:r w:rsidRPr="005F1055">
        <w:rPr>
          <w:bCs/>
        </w:rPr>
        <w:t>[</w:t>
      </w:r>
      <w:r>
        <w:rPr>
          <w:bCs/>
        </w:rPr>
        <w:t xml:space="preserve">Describe </w:t>
      </w:r>
      <w:r>
        <w:t>the problem, motivation, and needs of your project. Why is your project important? You need to address the problem and the need of your project. In addition, you must identify your expected academic/technical contributions.]</w:t>
      </w:r>
    </w:p>
    <w:p w14:paraId="5C6D628C" w14:textId="77777777" w:rsidR="00AB21EE" w:rsidRDefault="00AB21EE" w:rsidP="00AB21EE">
      <w:pPr>
        <w:tabs>
          <w:tab w:val="left" w:pos="0"/>
        </w:tabs>
        <w:spacing w:line="240" w:lineRule="auto"/>
        <w:ind w:left="720"/>
      </w:pPr>
    </w:p>
    <w:p w14:paraId="6B6A8CF8" w14:textId="77777777" w:rsidR="00FB6385" w:rsidRPr="005F1055" w:rsidRDefault="00FB6385" w:rsidP="00AB21EE">
      <w:pPr>
        <w:tabs>
          <w:tab w:val="left" w:pos="540"/>
        </w:tabs>
        <w:spacing w:line="240" w:lineRule="auto"/>
        <w:ind w:left="540" w:hanging="540"/>
        <w:rPr>
          <w:b/>
        </w:rPr>
      </w:pPr>
      <w:r>
        <w:rPr>
          <w:b/>
        </w:rPr>
        <w:t>1.3</w:t>
      </w:r>
      <w:r>
        <w:rPr>
          <w:b/>
        </w:rPr>
        <w:tab/>
        <w:t>Project</w:t>
      </w:r>
      <w:r w:rsidRPr="005F1055">
        <w:rPr>
          <w:b/>
        </w:rPr>
        <w:t xml:space="preserve"> </w:t>
      </w:r>
      <w:r>
        <w:rPr>
          <w:b/>
        </w:rPr>
        <w:t>application and impact</w:t>
      </w:r>
    </w:p>
    <w:p w14:paraId="71AEE673" w14:textId="77777777" w:rsidR="00FB6385" w:rsidRDefault="00FB6385" w:rsidP="00AB21EE">
      <w:pPr>
        <w:tabs>
          <w:tab w:val="left" w:pos="0"/>
        </w:tabs>
        <w:spacing w:line="240" w:lineRule="auto"/>
      </w:pPr>
      <w:r w:rsidRPr="005F1055">
        <w:t xml:space="preserve">[Describe your </w:t>
      </w:r>
      <w:r>
        <w:t>the</w:t>
      </w:r>
      <w:r w:rsidRPr="005F1055">
        <w:t xml:space="preserve"> </w:t>
      </w:r>
      <w:r>
        <w:t>application of your project results, and its impacts to academic, industry, and society</w:t>
      </w:r>
      <w:r w:rsidRPr="005F1055">
        <w:t>.]</w:t>
      </w:r>
    </w:p>
    <w:p w14:paraId="5DCBBA65" w14:textId="77777777" w:rsidR="00AB21EE" w:rsidRPr="001B56AC" w:rsidRDefault="00AB21EE" w:rsidP="00AB21EE">
      <w:pPr>
        <w:tabs>
          <w:tab w:val="left" w:pos="0"/>
        </w:tabs>
        <w:spacing w:line="240" w:lineRule="auto"/>
      </w:pPr>
    </w:p>
    <w:p w14:paraId="6BBA8ED4" w14:textId="77777777" w:rsidR="00FB6385" w:rsidRDefault="00FB6385" w:rsidP="00AB21EE">
      <w:pPr>
        <w:tabs>
          <w:tab w:val="left" w:pos="540"/>
        </w:tabs>
        <w:spacing w:line="240" w:lineRule="auto"/>
        <w:ind w:left="540" w:hanging="540"/>
        <w:rPr>
          <w:b/>
        </w:rPr>
      </w:pPr>
      <w:r>
        <w:rPr>
          <w:b/>
        </w:rPr>
        <w:t>1.4</w:t>
      </w:r>
      <w:r>
        <w:rPr>
          <w:b/>
        </w:rPr>
        <w:tab/>
        <w:t>Project</w:t>
      </w:r>
      <w:r w:rsidRPr="005F1055">
        <w:rPr>
          <w:b/>
        </w:rPr>
        <w:t xml:space="preserve"> </w:t>
      </w:r>
      <w:r>
        <w:rPr>
          <w:b/>
        </w:rPr>
        <w:t xml:space="preserve">results and expected </w:t>
      </w:r>
      <w:r w:rsidRPr="005F1055">
        <w:rPr>
          <w:b/>
        </w:rPr>
        <w:t>deliverables</w:t>
      </w:r>
    </w:p>
    <w:p w14:paraId="6F06488F" w14:textId="77777777" w:rsidR="00FB6385" w:rsidRDefault="00FB6385" w:rsidP="00AB21EE">
      <w:pPr>
        <w:tabs>
          <w:tab w:val="left" w:pos="0"/>
        </w:tabs>
        <w:spacing w:line="240" w:lineRule="auto"/>
      </w:pPr>
      <w:r w:rsidRPr="005F1055">
        <w:t xml:space="preserve">[Describe your </w:t>
      </w:r>
      <w:r>
        <w:t>project</w:t>
      </w:r>
      <w:r w:rsidRPr="005F1055">
        <w:t xml:space="preserve"> </w:t>
      </w:r>
      <w:r>
        <w:t xml:space="preserve">results (such as a system/component/tool) and project </w:t>
      </w:r>
      <w:r w:rsidRPr="005F1055">
        <w:t xml:space="preserve">deliverables </w:t>
      </w:r>
      <w:r>
        <w:t>(</w:t>
      </w:r>
      <w:r w:rsidRPr="005F1055">
        <w:t>such as report, prototype, code, etc.</w:t>
      </w:r>
      <w:r>
        <w:t>).</w:t>
      </w:r>
      <w:r w:rsidRPr="005F1055">
        <w:t>]</w:t>
      </w:r>
    </w:p>
    <w:p w14:paraId="5F1A855E" w14:textId="77777777" w:rsidR="00AB21EE" w:rsidRPr="00FB6385" w:rsidRDefault="00AB21EE" w:rsidP="00AB21EE">
      <w:pPr>
        <w:tabs>
          <w:tab w:val="left" w:pos="0"/>
        </w:tabs>
        <w:spacing w:line="240" w:lineRule="auto"/>
        <w:rPr>
          <w:b/>
        </w:rPr>
      </w:pPr>
    </w:p>
    <w:p w14:paraId="177B44E3" w14:textId="77777777" w:rsidR="00FB6385" w:rsidRPr="001B56AC" w:rsidRDefault="00FB6385" w:rsidP="00AB21EE">
      <w:pPr>
        <w:tabs>
          <w:tab w:val="left" w:pos="540"/>
        </w:tabs>
        <w:spacing w:line="240" w:lineRule="auto"/>
        <w:ind w:left="540" w:hanging="540"/>
      </w:pPr>
      <w:r>
        <w:rPr>
          <w:b/>
          <w:bCs/>
        </w:rPr>
        <w:t>1.5</w:t>
      </w:r>
      <w:r>
        <w:tab/>
      </w:r>
      <w:r w:rsidR="00AB21EE">
        <w:rPr>
          <w:b/>
        </w:rPr>
        <w:t>Market research</w:t>
      </w:r>
    </w:p>
    <w:p w14:paraId="6F0E74DB" w14:textId="77777777" w:rsidR="00AB21EE" w:rsidRDefault="00913C7E" w:rsidP="00AB21EE">
      <w:pPr>
        <w:tabs>
          <w:tab w:val="left" w:pos="0"/>
        </w:tabs>
        <w:spacing w:line="240" w:lineRule="auto"/>
      </w:pPr>
      <w:r w:rsidRPr="005F1055">
        <w:t>[Describe the product profiles of major companies and their market shares.</w:t>
      </w:r>
      <w:r>
        <w:t xml:space="preserve"> This section must include textual</w:t>
      </w:r>
      <w:r w:rsidRPr="005F1055">
        <w:t xml:space="preserve"> description accompanied </w:t>
      </w:r>
      <w:r>
        <w:t>with figures and/or tables.</w:t>
      </w:r>
      <w:r w:rsidRPr="005F1055">
        <w:t>]</w:t>
      </w:r>
    </w:p>
    <w:p w14:paraId="18A5DED6" w14:textId="77777777" w:rsidR="00913C7E" w:rsidRPr="00032D11" w:rsidRDefault="00913C7E" w:rsidP="00AB21EE">
      <w:pPr>
        <w:tabs>
          <w:tab w:val="left" w:pos="0"/>
        </w:tabs>
        <w:spacing w:line="240" w:lineRule="auto"/>
        <w:rPr>
          <w:szCs w:val="24"/>
        </w:rPr>
      </w:pPr>
    </w:p>
    <w:p w14:paraId="2E627329" w14:textId="77777777" w:rsidR="00FB6385" w:rsidRPr="00032D11" w:rsidRDefault="00032D11" w:rsidP="00AB21EE">
      <w:pPr>
        <w:pStyle w:val="IndentedParagraph"/>
        <w:spacing w:line="240" w:lineRule="auto"/>
      </w:pPr>
      <w:r>
        <w:t xml:space="preserve">1.6    </w:t>
      </w:r>
      <w:r w:rsidR="00FB6385" w:rsidRPr="00032D11">
        <w:t>Project report Structure</w:t>
      </w:r>
    </w:p>
    <w:p w14:paraId="11E8C74F" w14:textId="77777777" w:rsidR="00032D11" w:rsidRPr="00032D11" w:rsidRDefault="00032D11" w:rsidP="00AB21EE">
      <w:pPr>
        <w:pStyle w:val="IndentedParagraph"/>
        <w:spacing w:line="240" w:lineRule="auto"/>
        <w:ind w:left="360"/>
      </w:pPr>
    </w:p>
    <w:p w14:paraId="2A32EC41" w14:textId="77777777" w:rsidR="00FB6385" w:rsidRPr="00032D11" w:rsidRDefault="00FB6385" w:rsidP="00032D11">
      <w:pPr>
        <w:pStyle w:val="Heading1"/>
        <w:numPr>
          <w:ilvl w:val="0"/>
          <w:numId w:val="0"/>
        </w:numPr>
      </w:pPr>
      <w:bookmarkStart w:id="13" w:name="_Toc514076614"/>
      <w:bookmarkStart w:id="14" w:name="_Toc514076765"/>
      <w:bookmarkStart w:id="15" w:name="_Toc514077514"/>
      <w:bookmarkStart w:id="16" w:name="_Toc514571589"/>
      <w:bookmarkStart w:id="17" w:name="_Toc514594337"/>
      <w:bookmarkStart w:id="18" w:name="_Toc247297011"/>
      <w:r w:rsidRPr="00032D11">
        <w:lastRenderedPageBreak/>
        <w:t>Chapter 2</w:t>
      </w:r>
      <w:r w:rsidRPr="00032D11">
        <w:tab/>
        <w:t>Background and Related Work</w:t>
      </w:r>
    </w:p>
    <w:p w14:paraId="7E9E492F" w14:textId="77777777" w:rsidR="00FB6385" w:rsidRPr="0074546B" w:rsidRDefault="00FB6385" w:rsidP="00032D11">
      <w:pPr>
        <w:pStyle w:val="IndentedParagraph"/>
      </w:pPr>
    </w:p>
    <w:p w14:paraId="196A8C88" w14:textId="77777777" w:rsidR="00FB6385" w:rsidRPr="0074546B" w:rsidRDefault="00FB6385" w:rsidP="00AB21EE">
      <w:pPr>
        <w:numPr>
          <w:ilvl w:val="1"/>
          <w:numId w:val="10"/>
        </w:numPr>
        <w:tabs>
          <w:tab w:val="left" w:pos="540"/>
        </w:tabs>
        <w:spacing w:line="240" w:lineRule="auto"/>
        <w:rPr>
          <w:b/>
          <w:bCs/>
        </w:rPr>
      </w:pPr>
      <w:r w:rsidRPr="0074546B">
        <w:rPr>
          <w:b/>
          <w:bCs/>
        </w:rPr>
        <w:t>Background and used technologies</w:t>
      </w:r>
    </w:p>
    <w:p w14:paraId="279E0C02" w14:textId="77777777" w:rsidR="00FB6385" w:rsidRPr="0074546B" w:rsidRDefault="00FB6385" w:rsidP="00AB21EE">
      <w:pPr>
        <w:tabs>
          <w:tab w:val="left" w:pos="540"/>
        </w:tabs>
        <w:spacing w:line="240" w:lineRule="auto"/>
      </w:pPr>
      <w:r>
        <w:t>[Provide the necessary background</w:t>
      </w:r>
      <w:r w:rsidRPr="005F1055">
        <w:t xml:space="preserve"> of </w:t>
      </w:r>
      <w:r>
        <w:t>this project, including concepts, knowledge, and technologies.]</w:t>
      </w:r>
    </w:p>
    <w:p w14:paraId="753F70F4" w14:textId="77777777" w:rsidR="00FB6385" w:rsidRPr="00841C8F" w:rsidRDefault="00FB6385" w:rsidP="00AB21EE">
      <w:pPr>
        <w:tabs>
          <w:tab w:val="left" w:pos="540"/>
        </w:tabs>
        <w:spacing w:line="240" w:lineRule="auto"/>
        <w:ind w:left="360"/>
        <w:rPr>
          <w:bCs/>
        </w:rPr>
      </w:pPr>
    </w:p>
    <w:p w14:paraId="1DDD44BE" w14:textId="77777777" w:rsidR="00FB6385" w:rsidRPr="0074546B" w:rsidRDefault="00FB6385" w:rsidP="00AB21EE">
      <w:pPr>
        <w:numPr>
          <w:ilvl w:val="1"/>
          <w:numId w:val="10"/>
        </w:numPr>
        <w:tabs>
          <w:tab w:val="left" w:pos="540"/>
        </w:tabs>
        <w:spacing w:line="240" w:lineRule="auto"/>
        <w:rPr>
          <w:b/>
          <w:bCs/>
        </w:rPr>
      </w:pPr>
      <w:r w:rsidRPr="0074546B">
        <w:rPr>
          <w:b/>
          <w:bCs/>
        </w:rPr>
        <w:t>State-of-the-art</w:t>
      </w:r>
    </w:p>
    <w:p w14:paraId="4CA2E97D" w14:textId="77777777" w:rsidR="00FB6385" w:rsidRDefault="00FB6385" w:rsidP="00AB21EE">
      <w:pPr>
        <w:tabs>
          <w:tab w:val="left" w:pos="540"/>
        </w:tabs>
        <w:spacing w:line="240" w:lineRule="auto"/>
        <w:rPr>
          <w:bCs/>
        </w:rPr>
      </w:pPr>
      <w:r>
        <w:rPr>
          <w:bCs/>
        </w:rPr>
        <w:t>[Present</w:t>
      </w:r>
      <w:r w:rsidRPr="0074546B">
        <w:rPr>
          <w:bCs/>
        </w:rPr>
        <w:t xml:space="preserve"> the summary of existing and related products in the market</w:t>
      </w:r>
      <w:r>
        <w:rPr>
          <w:bCs/>
        </w:rPr>
        <w:t>. Please provide your summary in a well-classified format.]</w:t>
      </w:r>
    </w:p>
    <w:p w14:paraId="20E450A8" w14:textId="77777777" w:rsidR="00FB6385" w:rsidRPr="00841C8F" w:rsidRDefault="00FB6385" w:rsidP="00AB21EE">
      <w:pPr>
        <w:tabs>
          <w:tab w:val="left" w:pos="540"/>
        </w:tabs>
        <w:spacing w:line="240" w:lineRule="auto"/>
        <w:ind w:left="360"/>
        <w:rPr>
          <w:bCs/>
        </w:rPr>
      </w:pPr>
    </w:p>
    <w:p w14:paraId="71F6F440" w14:textId="77777777" w:rsidR="00FB6385" w:rsidRDefault="00FB6385" w:rsidP="00AB21EE">
      <w:pPr>
        <w:numPr>
          <w:ilvl w:val="1"/>
          <w:numId w:val="10"/>
        </w:numPr>
        <w:tabs>
          <w:tab w:val="left" w:pos="540"/>
        </w:tabs>
        <w:spacing w:line="240" w:lineRule="auto"/>
        <w:rPr>
          <w:b/>
          <w:bCs/>
        </w:rPr>
      </w:pPr>
      <w:r w:rsidRPr="0074546B">
        <w:rPr>
          <w:b/>
          <w:bCs/>
        </w:rPr>
        <w:t>Literature survey</w:t>
      </w:r>
    </w:p>
    <w:p w14:paraId="2A05366F" w14:textId="77777777" w:rsidR="00FB6385" w:rsidRDefault="00FB6385" w:rsidP="00AB21EE">
      <w:pPr>
        <w:tabs>
          <w:tab w:val="left" w:pos="540"/>
        </w:tabs>
        <w:spacing w:line="240" w:lineRule="auto"/>
        <w:rPr>
          <w:bCs/>
        </w:rPr>
      </w:pPr>
      <w:r>
        <w:rPr>
          <w:bCs/>
        </w:rPr>
        <w:t>[Present your literature</w:t>
      </w:r>
      <w:r w:rsidRPr="0074546B">
        <w:rPr>
          <w:bCs/>
        </w:rPr>
        <w:t xml:space="preserve"> s</w:t>
      </w:r>
      <w:r>
        <w:rPr>
          <w:bCs/>
        </w:rPr>
        <w:t xml:space="preserve">urvey </w:t>
      </w:r>
      <w:r w:rsidRPr="0074546B">
        <w:rPr>
          <w:bCs/>
        </w:rPr>
        <w:t xml:space="preserve">of existing </w:t>
      </w:r>
      <w:r>
        <w:rPr>
          <w:bCs/>
        </w:rPr>
        <w:t xml:space="preserve">research results </w:t>
      </w:r>
      <w:r w:rsidRPr="0074546B">
        <w:rPr>
          <w:bCs/>
        </w:rPr>
        <w:t>and</w:t>
      </w:r>
      <w:r>
        <w:rPr>
          <w:bCs/>
        </w:rPr>
        <w:t xml:space="preserve"> related research projects with sufficient citations and references]</w:t>
      </w:r>
    </w:p>
    <w:p w14:paraId="25060B7B" w14:textId="77777777" w:rsidR="00FB6385" w:rsidRPr="0074546B" w:rsidRDefault="00FB6385" w:rsidP="00FB6385">
      <w:pPr>
        <w:tabs>
          <w:tab w:val="left" w:pos="540"/>
        </w:tabs>
        <w:spacing w:line="240" w:lineRule="auto"/>
        <w:rPr>
          <w:b/>
          <w:bCs/>
        </w:rPr>
      </w:pPr>
    </w:p>
    <w:p w14:paraId="73F32846" w14:textId="77777777" w:rsidR="00FB6385" w:rsidRDefault="00FB6385" w:rsidP="00FB6385">
      <w:pPr>
        <w:tabs>
          <w:tab w:val="left" w:pos="540"/>
        </w:tabs>
        <w:spacing w:line="240" w:lineRule="auto"/>
      </w:pPr>
    </w:p>
    <w:p w14:paraId="525D0748" w14:textId="77777777" w:rsidR="00FB6385" w:rsidRDefault="00FB6385" w:rsidP="00FB6385">
      <w:pPr>
        <w:pStyle w:val="Heading1"/>
        <w:numPr>
          <w:ilvl w:val="0"/>
          <w:numId w:val="0"/>
        </w:numPr>
        <w:spacing w:line="480" w:lineRule="auto"/>
        <w:rPr>
          <w:bCs/>
          <w:color w:val="000000"/>
        </w:rPr>
      </w:pPr>
      <w:r>
        <w:rPr>
          <w:bCs/>
          <w:color w:val="000000"/>
        </w:rPr>
        <w:lastRenderedPageBreak/>
        <w:t>Chapter 3</w:t>
      </w:r>
      <w:r>
        <w:rPr>
          <w:bCs/>
          <w:color w:val="000000"/>
        </w:rPr>
        <w:tab/>
        <w:t>System</w:t>
      </w:r>
      <w:r w:rsidRPr="0074546B">
        <w:rPr>
          <w:bCs/>
          <w:color w:val="000000"/>
        </w:rPr>
        <w:t xml:space="preserve"> Requirements</w:t>
      </w:r>
      <w:r>
        <w:rPr>
          <w:bCs/>
          <w:color w:val="000000"/>
        </w:rPr>
        <w:t xml:space="preserve"> and Analysis</w:t>
      </w:r>
    </w:p>
    <w:p w14:paraId="55ED26C1" w14:textId="77777777" w:rsidR="00FB6385" w:rsidRDefault="00FB6385" w:rsidP="00FB6385">
      <w:pPr>
        <w:tabs>
          <w:tab w:val="left" w:pos="540"/>
        </w:tabs>
        <w:spacing w:line="240" w:lineRule="auto"/>
        <w:rPr>
          <w:bCs/>
        </w:rPr>
      </w:pPr>
      <w:r w:rsidRPr="00FB6385">
        <w:rPr>
          <w:b/>
          <w:bCs/>
        </w:rPr>
        <w:t>3.1.</w:t>
      </w:r>
      <w:r>
        <w:rPr>
          <w:bCs/>
        </w:rPr>
        <w:tab/>
      </w:r>
      <w:r>
        <w:rPr>
          <w:b/>
          <w:bCs/>
        </w:rPr>
        <w:t xml:space="preserve">Domain and </w:t>
      </w:r>
      <w:r w:rsidR="00AB21EE">
        <w:rPr>
          <w:b/>
          <w:bCs/>
        </w:rPr>
        <w:t>b</w:t>
      </w:r>
      <w:r>
        <w:rPr>
          <w:b/>
          <w:bCs/>
        </w:rPr>
        <w:t>usiness R</w:t>
      </w:r>
      <w:r w:rsidRPr="00913DDB">
        <w:rPr>
          <w:b/>
          <w:bCs/>
        </w:rPr>
        <w:t>equirements</w:t>
      </w:r>
      <w:r>
        <w:rPr>
          <w:bCs/>
        </w:rPr>
        <w:t xml:space="preserve"> </w:t>
      </w:r>
    </w:p>
    <w:p w14:paraId="05F48C8A" w14:textId="77777777" w:rsidR="00FB6385" w:rsidRDefault="00FB6385" w:rsidP="00FB6385">
      <w:pPr>
        <w:tabs>
          <w:tab w:val="left" w:pos="540"/>
        </w:tabs>
        <w:spacing w:line="240" w:lineRule="auto"/>
        <w:rPr>
          <w:bCs/>
        </w:rPr>
      </w:pPr>
      <w:r>
        <w:rPr>
          <w:bCs/>
        </w:rPr>
        <w:t xml:space="preserve">[Specify the domain and business requirements of your software system. Use UML 2 activity diagram to draw process summary diagram and a set of process decomposition diagrams. </w:t>
      </w:r>
      <w:r>
        <w:rPr>
          <w:bCs/>
          <w:iCs/>
        </w:rPr>
        <w:t xml:space="preserve">Draw a domain class diagram of business classes with attributes; draw a set of </w:t>
      </w:r>
      <w:r w:rsidRPr="00E17916">
        <w:rPr>
          <w:bCs/>
          <w:iCs/>
        </w:rPr>
        <w:t xml:space="preserve">state </w:t>
      </w:r>
      <w:r>
        <w:rPr>
          <w:bCs/>
          <w:iCs/>
        </w:rPr>
        <w:t xml:space="preserve">machine </w:t>
      </w:r>
      <w:r w:rsidRPr="00E17916">
        <w:rPr>
          <w:bCs/>
          <w:iCs/>
        </w:rPr>
        <w:t xml:space="preserve">diagrams </w:t>
      </w:r>
      <w:r>
        <w:rPr>
          <w:bCs/>
          <w:iCs/>
        </w:rPr>
        <w:t>for key business classes.]</w:t>
      </w:r>
    </w:p>
    <w:p w14:paraId="11C0361E" w14:textId="77777777" w:rsidR="00FB6385" w:rsidRDefault="00FB6385" w:rsidP="00FB6385">
      <w:pPr>
        <w:tabs>
          <w:tab w:val="left" w:pos="540"/>
        </w:tabs>
        <w:spacing w:line="240" w:lineRule="auto"/>
        <w:rPr>
          <w:bCs/>
        </w:rPr>
      </w:pPr>
    </w:p>
    <w:p w14:paraId="15E8E847" w14:textId="77777777" w:rsidR="00FB6385" w:rsidRPr="00913DDB" w:rsidRDefault="00FB6385" w:rsidP="00FB6385">
      <w:pPr>
        <w:tabs>
          <w:tab w:val="left" w:pos="540"/>
        </w:tabs>
        <w:spacing w:line="240" w:lineRule="auto"/>
        <w:rPr>
          <w:b/>
          <w:bCs/>
        </w:rPr>
      </w:pPr>
      <w:r>
        <w:rPr>
          <w:b/>
          <w:bCs/>
        </w:rPr>
        <w:t>3</w:t>
      </w:r>
      <w:r w:rsidRPr="00913DDB">
        <w:rPr>
          <w:b/>
          <w:bCs/>
        </w:rPr>
        <w:t>.2</w:t>
      </w:r>
      <w:r>
        <w:rPr>
          <w:b/>
          <w:bCs/>
        </w:rPr>
        <w:t>.</w:t>
      </w:r>
      <w:r w:rsidRPr="00913DDB">
        <w:rPr>
          <w:b/>
          <w:bCs/>
        </w:rPr>
        <w:tab/>
      </w:r>
      <w:r>
        <w:rPr>
          <w:b/>
          <w:bCs/>
        </w:rPr>
        <w:t>Customer-</w:t>
      </w:r>
      <w:r w:rsidR="00AB21EE">
        <w:rPr>
          <w:b/>
          <w:bCs/>
        </w:rPr>
        <w:t>o</w:t>
      </w:r>
      <w:r>
        <w:rPr>
          <w:b/>
          <w:bCs/>
        </w:rPr>
        <w:t xml:space="preserve">riented </w:t>
      </w:r>
      <w:r w:rsidR="00AB21EE">
        <w:rPr>
          <w:b/>
          <w:bCs/>
        </w:rPr>
        <w:t>r</w:t>
      </w:r>
      <w:r w:rsidRPr="00913DDB">
        <w:rPr>
          <w:b/>
          <w:bCs/>
        </w:rPr>
        <w:t>equirements</w:t>
      </w:r>
    </w:p>
    <w:p w14:paraId="2323BB4B" w14:textId="77777777" w:rsidR="00FB6385" w:rsidRPr="00913DDB" w:rsidRDefault="00FB6385" w:rsidP="00FB6385">
      <w:pPr>
        <w:tabs>
          <w:tab w:val="left" w:pos="540"/>
        </w:tabs>
        <w:spacing w:line="240" w:lineRule="auto"/>
        <w:rPr>
          <w:bCs/>
        </w:rPr>
      </w:pPr>
      <w:r>
        <w:t>[Specify the expected user groups and their related use cases. This section must include textual</w:t>
      </w:r>
      <w:r w:rsidRPr="005F1055">
        <w:t xml:space="preserve"> description accompanied </w:t>
      </w:r>
      <w:r>
        <w:t>with tables.</w:t>
      </w:r>
      <w:r w:rsidRPr="005F1055">
        <w:t>]</w:t>
      </w:r>
    </w:p>
    <w:p w14:paraId="2CD4FB5F" w14:textId="77777777" w:rsidR="00FB6385" w:rsidRDefault="00FB6385" w:rsidP="00FB6385">
      <w:pPr>
        <w:tabs>
          <w:tab w:val="left" w:pos="540"/>
        </w:tabs>
        <w:spacing w:line="240" w:lineRule="auto"/>
        <w:rPr>
          <w:bCs/>
        </w:rPr>
      </w:pPr>
    </w:p>
    <w:p w14:paraId="01BC3E29" w14:textId="77777777" w:rsidR="00FB6385" w:rsidRPr="00913DDB" w:rsidRDefault="00FB6385" w:rsidP="00FB6385">
      <w:pPr>
        <w:tabs>
          <w:tab w:val="left" w:pos="540"/>
        </w:tabs>
        <w:spacing w:line="240" w:lineRule="auto"/>
        <w:rPr>
          <w:b/>
          <w:bCs/>
        </w:rPr>
      </w:pPr>
      <w:r>
        <w:rPr>
          <w:b/>
          <w:bCs/>
        </w:rPr>
        <w:t>3.3.</w:t>
      </w:r>
      <w:r>
        <w:rPr>
          <w:b/>
          <w:bCs/>
        </w:rPr>
        <w:tab/>
        <w:t xml:space="preserve">System (or component) </w:t>
      </w:r>
      <w:r w:rsidR="00AB21EE">
        <w:rPr>
          <w:b/>
          <w:bCs/>
        </w:rPr>
        <w:t>f</w:t>
      </w:r>
      <w:r>
        <w:rPr>
          <w:b/>
          <w:bCs/>
        </w:rPr>
        <w:t xml:space="preserve">unction </w:t>
      </w:r>
      <w:r w:rsidR="00AB21EE">
        <w:rPr>
          <w:b/>
          <w:bCs/>
        </w:rPr>
        <w:t>r</w:t>
      </w:r>
      <w:r w:rsidRPr="00913DDB">
        <w:rPr>
          <w:b/>
          <w:bCs/>
        </w:rPr>
        <w:t>equirements</w:t>
      </w:r>
    </w:p>
    <w:p w14:paraId="2DA96BC9" w14:textId="77777777" w:rsidR="00FB6385" w:rsidRDefault="00FB6385" w:rsidP="00FB6385">
      <w:pPr>
        <w:tabs>
          <w:tab w:val="left" w:pos="540"/>
        </w:tabs>
        <w:spacing w:line="240" w:lineRule="auto"/>
      </w:pPr>
      <w:r>
        <w:t xml:space="preserve">[Specify the </w:t>
      </w:r>
      <w:r w:rsidRPr="00913DDB">
        <w:rPr>
          <w:b/>
          <w:bCs/>
        </w:rPr>
        <w:t>functional requirement</w:t>
      </w:r>
      <w:r>
        <w:rPr>
          <w:b/>
          <w:bCs/>
        </w:rPr>
        <w:t>s</w:t>
      </w:r>
      <w:r w:rsidRPr="00913DDB">
        <w:t xml:space="preserve"> </w:t>
      </w:r>
      <w:r>
        <w:t xml:space="preserve">by defining high-level </w:t>
      </w:r>
      <w:r w:rsidRPr="00913DDB">
        <w:t>function</w:t>
      </w:r>
      <w:r>
        <w:t>al features (or functional components), including</w:t>
      </w:r>
      <w:r w:rsidRPr="00913DDB">
        <w:t xml:space="preserve"> a set of inputs, the behavior, and outputs</w:t>
      </w:r>
      <w:r>
        <w:t>.</w:t>
      </w:r>
    </w:p>
    <w:p w14:paraId="5798BD09" w14:textId="77777777" w:rsidR="00FB6385" w:rsidRDefault="00FB6385" w:rsidP="00FB6385">
      <w:pPr>
        <w:tabs>
          <w:tab w:val="left" w:pos="540"/>
        </w:tabs>
        <w:spacing w:line="240" w:lineRule="auto"/>
        <w:rPr>
          <w:bCs/>
        </w:rPr>
      </w:pPr>
      <w:r>
        <w:t>This section must include textual</w:t>
      </w:r>
      <w:r w:rsidRPr="005F1055">
        <w:t xml:space="preserve"> description accompanied </w:t>
      </w:r>
      <w:r>
        <w:t>with tables.</w:t>
      </w:r>
      <w:r w:rsidRPr="005F1055">
        <w:t>]</w:t>
      </w:r>
    </w:p>
    <w:p w14:paraId="1998E9E6" w14:textId="77777777" w:rsidR="00FB6385" w:rsidRPr="00841C8F" w:rsidRDefault="00FB6385" w:rsidP="00FB6385">
      <w:pPr>
        <w:tabs>
          <w:tab w:val="left" w:pos="540"/>
        </w:tabs>
        <w:spacing w:line="240" w:lineRule="auto"/>
        <w:rPr>
          <w:bCs/>
        </w:rPr>
      </w:pPr>
    </w:p>
    <w:p w14:paraId="1A51D80D" w14:textId="77777777" w:rsidR="00FB6385" w:rsidRPr="00913DDB" w:rsidRDefault="00FB6385" w:rsidP="00FB6385">
      <w:pPr>
        <w:tabs>
          <w:tab w:val="left" w:pos="540"/>
        </w:tabs>
        <w:spacing w:line="240" w:lineRule="auto"/>
        <w:rPr>
          <w:b/>
          <w:bCs/>
        </w:rPr>
      </w:pPr>
      <w:r>
        <w:rPr>
          <w:b/>
          <w:bCs/>
        </w:rPr>
        <w:t>3.4.</w:t>
      </w:r>
      <w:r w:rsidRPr="004422E1">
        <w:rPr>
          <w:b/>
          <w:bCs/>
        </w:rPr>
        <w:tab/>
      </w:r>
      <w:r>
        <w:rPr>
          <w:b/>
          <w:bCs/>
        </w:rPr>
        <w:t xml:space="preserve">System </w:t>
      </w:r>
      <w:r w:rsidR="00AB21EE">
        <w:rPr>
          <w:b/>
          <w:bCs/>
        </w:rPr>
        <w:t>p</w:t>
      </w:r>
      <w:r w:rsidRPr="00913DDB">
        <w:rPr>
          <w:b/>
          <w:bCs/>
        </w:rPr>
        <w:t xml:space="preserve">erformance and </w:t>
      </w:r>
      <w:r w:rsidR="00AB21EE">
        <w:rPr>
          <w:b/>
          <w:bCs/>
        </w:rPr>
        <w:t>n</w:t>
      </w:r>
      <w:r>
        <w:rPr>
          <w:b/>
          <w:bCs/>
        </w:rPr>
        <w:t>on-</w:t>
      </w:r>
      <w:r w:rsidR="00AB21EE">
        <w:rPr>
          <w:b/>
          <w:bCs/>
        </w:rPr>
        <w:t>f</w:t>
      </w:r>
      <w:r>
        <w:rPr>
          <w:b/>
          <w:bCs/>
        </w:rPr>
        <w:t xml:space="preserve">unction </w:t>
      </w:r>
      <w:r w:rsidR="00AB21EE">
        <w:rPr>
          <w:b/>
          <w:bCs/>
        </w:rPr>
        <w:t>r</w:t>
      </w:r>
      <w:r w:rsidRPr="00913DDB">
        <w:rPr>
          <w:b/>
          <w:bCs/>
        </w:rPr>
        <w:t>equirements</w:t>
      </w:r>
    </w:p>
    <w:p w14:paraId="50DA26BD" w14:textId="77777777" w:rsidR="00FB6385" w:rsidRDefault="00FB6385" w:rsidP="00FB6385">
      <w:pPr>
        <w:tabs>
          <w:tab w:val="left" w:pos="540"/>
        </w:tabs>
        <w:spacing w:line="240" w:lineRule="auto"/>
        <w:jc w:val="both"/>
      </w:pPr>
      <w:r w:rsidRPr="005F1055">
        <w:t>[L</w:t>
      </w:r>
      <w:r w:rsidRPr="009E63A8">
        <w:t xml:space="preserve">ist </w:t>
      </w:r>
      <w:r w:rsidRPr="009E63A8">
        <w:rPr>
          <w:bCs/>
          <w:iCs/>
        </w:rPr>
        <w:t>an organized set of statements</w:t>
      </w:r>
      <w:r w:rsidRPr="009E63A8">
        <w:t xml:space="preserve"> t</w:t>
      </w:r>
      <w:r>
        <w:t xml:space="preserve">hat </w:t>
      </w:r>
      <w:r w:rsidRPr="005F1055">
        <w:t>placed on the system, e.g., performance, capacity, availability, compliance to standards, security, etc.</w:t>
      </w:r>
      <w:r>
        <w:t xml:space="preserve">  This section must include textual</w:t>
      </w:r>
      <w:r w:rsidRPr="005F1055">
        <w:t xml:space="preserve"> description accompanied </w:t>
      </w:r>
      <w:r>
        <w:t>with tables.]</w:t>
      </w:r>
    </w:p>
    <w:p w14:paraId="5C0D0D74" w14:textId="77777777" w:rsidR="00FB6385" w:rsidRDefault="00FB6385" w:rsidP="00FB6385">
      <w:pPr>
        <w:tabs>
          <w:tab w:val="left" w:pos="540"/>
        </w:tabs>
        <w:spacing w:line="240" w:lineRule="auto"/>
        <w:rPr>
          <w:bCs/>
        </w:rPr>
      </w:pPr>
    </w:p>
    <w:p w14:paraId="7BCA1173" w14:textId="77777777" w:rsidR="00FB6385" w:rsidRDefault="00FB6385" w:rsidP="00FB6385">
      <w:pPr>
        <w:numPr>
          <w:ilvl w:val="1"/>
          <w:numId w:val="23"/>
        </w:numPr>
        <w:tabs>
          <w:tab w:val="left" w:pos="540"/>
        </w:tabs>
        <w:spacing w:line="240" w:lineRule="auto"/>
        <w:rPr>
          <w:b/>
          <w:bCs/>
        </w:rPr>
      </w:pPr>
      <w:r>
        <w:rPr>
          <w:b/>
          <w:bCs/>
        </w:rPr>
        <w:t xml:space="preserve">System </w:t>
      </w:r>
      <w:r w:rsidR="00AB21EE">
        <w:rPr>
          <w:b/>
          <w:bCs/>
        </w:rPr>
        <w:t>b</w:t>
      </w:r>
      <w:r>
        <w:rPr>
          <w:b/>
          <w:bCs/>
        </w:rPr>
        <w:t xml:space="preserve">ehavior </w:t>
      </w:r>
      <w:r w:rsidR="00AB21EE">
        <w:rPr>
          <w:b/>
          <w:bCs/>
        </w:rPr>
        <w:t>r</w:t>
      </w:r>
      <w:r>
        <w:rPr>
          <w:b/>
          <w:bCs/>
        </w:rPr>
        <w:t>equirements</w:t>
      </w:r>
    </w:p>
    <w:p w14:paraId="120C61B7" w14:textId="77777777" w:rsidR="00FB6385" w:rsidRPr="004422E1" w:rsidRDefault="00FB6385" w:rsidP="00FB6385">
      <w:pPr>
        <w:tabs>
          <w:tab w:val="left" w:pos="540"/>
        </w:tabs>
        <w:spacing w:line="240" w:lineRule="auto"/>
        <w:jc w:val="both"/>
        <w:rPr>
          <w:bCs/>
        </w:rPr>
      </w:pPr>
      <w:r w:rsidRPr="004422E1">
        <w:rPr>
          <w:bCs/>
        </w:rPr>
        <w:t>[</w:t>
      </w:r>
      <w:r>
        <w:rPr>
          <w:bCs/>
        </w:rPr>
        <w:t xml:space="preserve">Specify system-level behaviors using UML state diagrams. </w:t>
      </w:r>
      <w:r w:rsidRPr="004422E1">
        <w:rPr>
          <w:bCs/>
        </w:rPr>
        <w:t>This section must include textual description accompanied with tables.]</w:t>
      </w:r>
    </w:p>
    <w:p w14:paraId="000D638E" w14:textId="77777777" w:rsidR="00FB6385" w:rsidRDefault="00FB6385" w:rsidP="00FB6385">
      <w:pPr>
        <w:tabs>
          <w:tab w:val="left" w:pos="540"/>
        </w:tabs>
        <w:spacing w:line="240" w:lineRule="auto"/>
        <w:rPr>
          <w:b/>
          <w:bCs/>
        </w:rPr>
      </w:pPr>
    </w:p>
    <w:p w14:paraId="1CB0E94C" w14:textId="77777777" w:rsidR="00FB6385" w:rsidRPr="00913DDB" w:rsidRDefault="00FB6385" w:rsidP="00FB6385">
      <w:pPr>
        <w:numPr>
          <w:ilvl w:val="1"/>
          <w:numId w:val="23"/>
        </w:numPr>
        <w:tabs>
          <w:tab w:val="left" w:pos="540"/>
        </w:tabs>
        <w:spacing w:line="240" w:lineRule="auto"/>
        <w:rPr>
          <w:b/>
          <w:bCs/>
        </w:rPr>
      </w:pPr>
      <w:r>
        <w:rPr>
          <w:b/>
          <w:bCs/>
        </w:rPr>
        <w:t xml:space="preserve">Context and </w:t>
      </w:r>
      <w:r w:rsidR="00AB21EE">
        <w:rPr>
          <w:b/>
          <w:bCs/>
        </w:rPr>
        <w:t>i</w:t>
      </w:r>
      <w:r>
        <w:rPr>
          <w:b/>
          <w:bCs/>
        </w:rPr>
        <w:t xml:space="preserve">nterface </w:t>
      </w:r>
      <w:r w:rsidR="00AB21EE">
        <w:rPr>
          <w:b/>
          <w:bCs/>
        </w:rPr>
        <w:t>r</w:t>
      </w:r>
      <w:r w:rsidRPr="00913DDB">
        <w:rPr>
          <w:b/>
          <w:bCs/>
        </w:rPr>
        <w:t>equirements</w:t>
      </w:r>
    </w:p>
    <w:p w14:paraId="49F2D09E" w14:textId="77777777" w:rsidR="00FB6385" w:rsidRPr="00956C91" w:rsidRDefault="00FB6385" w:rsidP="00FB6385">
      <w:pPr>
        <w:tabs>
          <w:tab w:val="left" w:pos="540"/>
        </w:tabs>
        <w:spacing w:line="240" w:lineRule="auto"/>
        <w:jc w:val="both"/>
      </w:pPr>
      <w:r>
        <w:t>[Specify</w:t>
      </w:r>
      <w:r w:rsidRPr="009E63A8">
        <w:t xml:space="preserve"> </w:t>
      </w:r>
      <w:r>
        <w:rPr>
          <w:bCs/>
          <w:iCs/>
        </w:rPr>
        <w:t>the context environments supporting your development, testing, and deployment of your project results. You also need to describe the system interface requirements. This includes preliminary user interface structure and design.</w:t>
      </w:r>
      <w:r>
        <w:t xml:space="preserve"> This section must include textual</w:t>
      </w:r>
      <w:r w:rsidRPr="005F1055">
        <w:t xml:space="preserve"> description accompanied </w:t>
      </w:r>
      <w:r>
        <w:t>with tables.</w:t>
      </w:r>
      <w:r w:rsidRPr="005F1055">
        <w:t>]</w:t>
      </w:r>
    </w:p>
    <w:p w14:paraId="033A13DF" w14:textId="77777777" w:rsidR="00FB6385" w:rsidRDefault="00FB6385" w:rsidP="00FB6385">
      <w:pPr>
        <w:pStyle w:val="ColorfulList-Accent1"/>
        <w:ind w:firstLineChars="0" w:firstLine="0"/>
        <w:rPr>
          <w:b/>
        </w:rPr>
      </w:pPr>
    </w:p>
    <w:p w14:paraId="6618F6A6" w14:textId="77777777" w:rsidR="00FB6385" w:rsidRPr="00913DDB" w:rsidRDefault="00FB6385" w:rsidP="00FB6385">
      <w:pPr>
        <w:numPr>
          <w:ilvl w:val="1"/>
          <w:numId w:val="23"/>
        </w:numPr>
        <w:tabs>
          <w:tab w:val="left" w:pos="540"/>
        </w:tabs>
        <w:spacing w:line="240" w:lineRule="auto"/>
        <w:rPr>
          <w:b/>
          <w:bCs/>
        </w:rPr>
      </w:pPr>
      <w:r>
        <w:rPr>
          <w:b/>
        </w:rPr>
        <w:t xml:space="preserve">Technology and </w:t>
      </w:r>
      <w:r w:rsidR="00AB21EE">
        <w:rPr>
          <w:b/>
        </w:rPr>
        <w:t>r</w:t>
      </w:r>
      <w:r>
        <w:rPr>
          <w:b/>
        </w:rPr>
        <w:t xml:space="preserve">esource </w:t>
      </w:r>
      <w:r w:rsidR="00AB21EE">
        <w:rPr>
          <w:b/>
        </w:rPr>
        <w:t>r</w:t>
      </w:r>
      <w:r w:rsidRPr="00913DDB">
        <w:rPr>
          <w:b/>
        </w:rPr>
        <w:t>equirements</w:t>
      </w:r>
    </w:p>
    <w:p w14:paraId="66BB37B0" w14:textId="77777777" w:rsidR="00FB6385" w:rsidRPr="004422E1" w:rsidRDefault="00FB6385" w:rsidP="00FB6385">
      <w:pPr>
        <w:tabs>
          <w:tab w:val="left" w:pos="540"/>
        </w:tabs>
        <w:spacing w:line="240" w:lineRule="auto"/>
        <w:rPr>
          <w:bCs/>
        </w:rPr>
      </w:pPr>
      <w:r w:rsidRPr="005F1055">
        <w:t>[</w:t>
      </w:r>
      <w:r>
        <w:t>Specify your required technologies and resources for your project.]</w:t>
      </w:r>
    </w:p>
    <w:p w14:paraId="375455AC" w14:textId="77777777" w:rsidR="00FB6385" w:rsidRPr="006656FB" w:rsidRDefault="00FB6385" w:rsidP="00FB6385">
      <w:pPr>
        <w:spacing w:before="100" w:beforeAutospacing="1" w:after="100" w:afterAutospacing="1" w:line="240" w:lineRule="auto"/>
        <w:ind w:left="360"/>
        <w:rPr>
          <w:rFonts w:eastAsia="Times New Roman"/>
          <w:szCs w:val="24"/>
        </w:rPr>
      </w:pPr>
      <w:r w:rsidRPr="006656FB">
        <w:rPr>
          <w:rFonts w:eastAsia="Times New Roman"/>
          <w:vanish/>
          <w:szCs w:val="24"/>
        </w:rPr>
        <w:t> </w:t>
      </w:r>
    </w:p>
    <w:p w14:paraId="39676F31" w14:textId="77777777" w:rsidR="00FB6385" w:rsidRDefault="00FB6385" w:rsidP="00FB6385">
      <w:pPr>
        <w:pStyle w:val="Heading1"/>
        <w:numPr>
          <w:ilvl w:val="0"/>
          <w:numId w:val="0"/>
        </w:numPr>
        <w:spacing w:line="480" w:lineRule="auto"/>
        <w:rPr>
          <w:bCs/>
          <w:color w:val="000000"/>
        </w:rPr>
      </w:pPr>
      <w:r>
        <w:rPr>
          <w:lang w:eastAsia="zh-CN"/>
        </w:rPr>
        <w:lastRenderedPageBreak/>
        <w:t xml:space="preserve">Chapter 4 </w:t>
      </w:r>
      <w:r>
        <w:rPr>
          <w:lang w:eastAsia="zh-CN"/>
        </w:rPr>
        <w:tab/>
      </w:r>
      <w:r>
        <w:rPr>
          <w:bCs/>
          <w:color w:val="000000"/>
        </w:rPr>
        <w:t>System Design</w:t>
      </w:r>
    </w:p>
    <w:p w14:paraId="50217E1F" w14:textId="77777777" w:rsidR="00FB6385" w:rsidRPr="009F13B2" w:rsidRDefault="00FB6385" w:rsidP="00FB6385">
      <w:pPr>
        <w:tabs>
          <w:tab w:val="left" w:pos="540"/>
        </w:tabs>
        <w:spacing w:line="240" w:lineRule="auto"/>
        <w:ind w:left="547" w:hanging="547"/>
        <w:rPr>
          <w:b/>
        </w:rPr>
      </w:pPr>
      <w:r>
        <w:rPr>
          <w:b/>
        </w:rPr>
        <w:t xml:space="preserve">4.1 </w:t>
      </w:r>
      <w:r>
        <w:rPr>
          <w:b/>
        </w:rPr>
        <w:tab/>
        <w:t xml:space="preserve">System </w:t>
      </w:r>
      <w:r w:rsidR="00AB21EE">
        <w:rPr>
          <w:b/>
        </w:rPr>
        <w:t>a</w:t>
      </w:r>
      <w:r w:rsidRPr="005F1055">
        <w:rPr>
          <w:b/>
        </w:rPr>
        <w:t xml:space="preserve">rchitecture </w:t>
      </w:r>
      <w:r w:rsidR="00AB21EE">
        <w:rPr>
          <w:b/>
        </w:rPr>
        <w:t>d</w:t>
      </w:r>
      <w:r>
        <w:rPr>
          <w:b/>
        </w:rPr>
        <w:t>esign</w:t>
      </w:r>
    </w:p>
    <w:p w14:paraId="2FF04481" w14:textId="77777777" w:rsidR="00FB6385" w:rsidRPr="009F13B2" w:rsidRDefault="00FB6385" w:rsidP="00AB21EE">
      <w:pPr>
        <w:tabs>
          <w:tab w:val="left" w:pos="0"/>
        </w:tabs>
        <w:spacing w:line="240" w:lineRule="auto"/>
      </w:pPr>
      <w:r w:rsidRPr="005F1055">
        <w:t>[</w:t>
      </w:r>
      <w:r>
        <w:t xml:space="preserve">Present software system </w:t>
      </w:r>
      <w:r w:rsidR="00AB21EE">
        <w:t>architecture, which</w:t>
      </w:r>
      <w:r>
        <w:t xml:space="preserve"> presents involved components and their relations and connectivity.]</w:t>
      </w:r>
    </w:p>
    <w:p w14:paraId="2F80C927" w14:textId="77777777" w:rsidR="00FB6385" w:rsidRDefault="00FB6385" w:rsidP="00AB21EE">
      <w:pPr>
        <w:tabs>
          <w:tab w:val="left" w:pos="540"/>
          <w:tab w:val="left" w:pos="1260"/>
        </w:tabs>
        <w:spacing w:line="240" w:lineRule="auto"/>
        <w:ind w:left="547" w:hanging="547"/>
        <w:rPr>
          <w:b/>
        </w:rPr>
      </w:pPr>
    </w:p>
    <w:p w14:paraId="7AB1B129" w14:textId="77777777" w:rsidR="00FB6385" w:rsidRPr="004422E1" w:rsidRDefault="00FB6385" w:rsidP="00AB21EE">
      <w:pPr>
        <w:numPr>
          <w:ilvl w:val="1"/>
          <w:numId w:val="24"/>
        </w:numPr>
        <w:tabs>
          <w:tab w:val="left" w:pos="540"/>
        </w:tabs>
        <w:spacing w:line="240" w:lineRule="auto"/>
      </w:pPr>
      <w:r>
        <w:rPr>
          <w:b/>
        </w:rPr>
        <w:t xml:space="preserve">System </w:t>
      </w:r>
      <w:r w:rsidR="00AB21EE">
        <w:rPr>
          <w:b/>
        </w:rPr>
        <w:t>d</w:t>
      </w:r>
      <w:r>
        <w:rPr>
          <w:b/>
        </w:rPr>
        <w:t xml:space="preserve">ata and </w:t>
      </w:r>
      <w:r w:rsidR="00AB21EE">
        <w:rPr>
          <w:b/>
        </w:rPr>
        <w:t>d</w:t>
      </w:r>
      <w:r>
        <w:rPr>
          <w:b/>
        </w:rPr>
        <w:t xml:space="preserve">atabase </w:t>
      </w:r>
      <w:r w:rsidR="00AB21EE">
        <w:rPr>
          <w:b/>
        </w:rPr>
        <w:t>d</w:t>
      </w:r>
      <w:r>
        <w:rPr>
          <w:b/>
        </w:rPr>
        <w:t>esign</w:t>
      </w:r>
      <w:r w:rsidR="00AB21EE">
        <w:rPr>
          <w:b/>
        </w:rPr>
        <w:t xml:space="preserve"> </w:t>
      </w:r>
      <w:r w:rsidR="00AB21EE" w:rsidRPr="00AB21EE">
        <w:rPr>
          <w:bCs/>
          <w:i/>
          <w:iCs/>
        </w:rPr>
        <w:t>(for software project only)</w:t>
      </w:r>
    </w:p>
    <w:p w14:paraId="0DE6637D" w14:textId="77777777" w:rsidR="00FB6385" w:rsidRDefault="00FB6385" w:rsidP="00AB21EE">
      <w:pPr>
        <w:tabs>
          <w:tab w:val="left" w:pos="540"/>
        </w:tabs>
        <w:spacing w:line="240" w:lineRule="auto"/>
      </w:pPr>
      <w:r w:rsidRPr="00927C26">
        <w:t xml:space="preserve">[Present your </w:t>
      </w:r>
      <w:r>
        <w:t>software database and data design</w:t>
      </w:r>
      <w:r w:rsidRPr="00927C26">
        <w:t xml:space="preserve"> </w:t>
      </w:r>
      <w:r>
        <w:t xml:space="preserve">to present the detailed data modeling about data attributes and relationships. You can use ERD (or UML notation) to present the required system database.] </w:t>
      </w:r>
    </w:p>
    <w:p w14:paraId="5A8373F9" w14:textId="77777777" w:rsidR="00FB6385" w:rsidRPr="004422E1" w:rsidRDefault="00FB6385" w:rsidP="00AB21EE">
      <w:pPr>
        <w:tabs>
          <w:tab w:val="left" w:pos="540"/>
        </w:tabs>
        <w:spacing w:line="240" w:lineRule="auto"/>
      </w:pPr>
    </w:p>
    <w:p w14:paraId="0004EED4" w14:textId="77777777" w:rsidR="00FB6385" w:rsidRPr="00EB7DB2" w:rsidRDefault="00FB6385" w:rsidP="00AB21EE">
      <w:pPr>
        <w:numPr>
          <w:ilvl w:val="1"/>
          <w:numId w:val="24"/>
        </w:numPr>
        <w:tabs>
          <w:tab w:val="left" w:pos="540"/>
        </w:tabs>
        <w:spacing w:line="240" w:lineRule="auto"/>
      </w:pPr>
      <w:r>
        <w:rPr>
          <w:b/>
        </w:rPr>
        <w:t xml:space="preserve">System </w:t>
      </w:r>
      <w:r w:rsidR="00AB21EE">
        <w:rPr>
          <w:b/>
        </w:rPr>
        <w:t>i</w:t>
      </w:r>
      <w:r>
        <w:rPr>
          <w:b/>
        </w:rPr>
        <w:t xml:space="preserve">nterface and </w:t>
      </w:r>
      <w:r w:rsidR="00AB21EE">
        <w:rPr>
          <w:b/>
        </w:rPr>
        <w:t>c</w:t>
      </w:r>
      <w:r>
        <w:rPr>
          <w:b/>
        </w:rPr>
        <w:t xml:space="preserve">onnectivity </w:t>
      </w:r>
      <w:r w:rsidR="00AB21EE">
        <w:rPr>
          <w:b/>
        </w:rPr>
        <w:t>d</w:t>
      </w:r>
      <w:r>
        <w:rPr>
          <w:b/>
        </w:rPr>
        <w:t>esign</w:t>
      </w:r>
    </w:p>
    <w:p w14:paraId="584AE68C" w14:textId="77777777" w:rsidR="00FB6385" w:rsidRPr="008175BD" w:rsidRDefault="00FB6385" w:rsidP="00AB21EE">
      <w:pPr>
        <w:tabs>
          <w:tab w:val="left" w:pos="540"/>
        </w:tabs>
        <w:spacing w:line="240" w:lineRule="auto"/>
      </w:pPr>
      <w:r w:rsidRPr="008175BD">
        <w:t>[Document two types of system interface design: a) the external interfaces to third-party systems/components, and system user interfa</w:t>
      </w:r>
      <w:r>
        <w:t>ces, b) your</w:t>
      </w:r>
      <w:r w:rsidRPr="008175BD">
        <w:t xml:space="preserve"> developed connectivity protocols.</w:t>
      </w:r>
      <w:r>
        <w:t>]</w:t>
      </w:r>
    </w:p>
    <w:p w14:paraId="4C7B7728" w14:textId="77777777" w:rsidR="00FB6385" w:rsidRDefault="00FB6385" w:rsidP="00AB21EE">
      <w:pPr>
        <w:tabs>
          <w:tab w:val="left" w:pos="540"/>
        </w:tabs>
        <w:spacing w:line="240" w:lineRule="auto"/>
        <w:ind w:left="547" w:hanging="547"/>
        <w:rPr>
          <w:bCs/>
        </w:rPr>
      </w:pPr>
    </w:p>
    <w:p w14:paraId="37970941" w14:textId="77777777" w:rsidR="00FB6385" w:rsidRDefault="00FB6385" w:rsidP="00AB21EE">
      <w:pPr>
        <w:numPr>
          <w:ilvl w:val="1"/>
          <w:numId w:val="24"/>
        </w:numPr>
        <w:tabs>
          <w:tab w:val="left" w:pos="540"/>
        </w:tabs>
        <w:spacing w:line="240" w:lineRule="auto"/>
        <w:rPr>
          <w:b/>
          <w:bCs/>
        </w:rPr>
      </w:pPr>
      <w:r>
        <w:rPr>
          <w:b/>
          <w:bCs/>
        </w:rPr>
        <w:t xml:space="preserve">System </w:t>
      </w:r>
      <w:r w:rsidR="00AB21EE">
        <w:rPr>
          <w:b/>
          <w:bCs/>
        </w:rPr>
        <w:t>u</w:t>
      </w:r>
      <w:r>
        <w:rPr>
          <w:b/>
          <w:bCs/>
        </w:rPr>
        <w:t xml:space="preserve">ser </w:t>
      </w:r>
      <w:r w:rsidR="00AB21EE">
        <w:rPr>
          <w:b/>
          <w:bCs/>
        </w:rPr>
        <w:t>i</w:t>
      </w:r>
      <w:r>
        <w:rPr>
          <w:b/>
          <w:bCs/>
        </w:rPr>
        <w:t xml:space="preserve">nterface </w:t>
      </w:r>
      <w:r w:rsidR="00AB21EE">
        <w:rPr>
          <w:b/>
          <w:bCs/>
        </w:rPr>
        <w:t>d</w:t>
      </w:r>
      <w:r>
        <w:rPr>
          <w:b/>
          <w:bCs/>
        </w:rPr>
        <w:t>esign</w:t>
      </w:r>
      <w:r w:rsidR="00AB21EE">
        <w:rPr>
          <w:b/>
          <w:bCs/>
        </w:rPr>
        <w:t xml:space="preserve"> </w:t>
      </w:r>
      <w:r w:rsidR="00AB21EE" w:rsidRPr="00AB21EE">
        <w:rPr>
          <w:bCs/>
          <w:i/>
          <w:iCs/>
        </w:rPr>
        <w:t>(for software project only)</w:t>
      </w:r>
    </w:p>
    <w:p w14:paraId="384AE6A5" w14:textId="77777777" w:rsidR="00FB6385" w:rsidRDefault="00FB6385" w:rsidP="00AB21EE">
      <w:pPr>
        <w:tabs>
          <w:tab w:val="left" w:pos="540"/>
        </w:tabs>
        <w:spacing w:line="240" w:lineRule="auto"/>
        <w:rPr>
          <w:bCs/>
        </w:rPr>
      </w:pPr>
      <w:r>
        <w:rPr>
          <w:bCs/>
        </w:rPr>
        <w:t>[</w:t>
      </w:r>
      <w:r w:rsidRPr="008175BD">
        <w:rPr>
          <w:bCs/>
        </w:rPr>
        <w:t xml:space="preserve">Present </w:t>
      </w:r>
      <w:r>
        <w:rPr>
          <w:bCs/>
        </w:rPr>
        <w:t>the preliminary system-and-user interface design, including graphic user interface structure, operation flow, and layouts</w:t>
      </w:r>
      <w:r w:rsidRPr="008175BD">
        <w:rPr>
          <w:bCs/>
        </w:rPr>
        <w:t>.]</w:t>
      </w:r>
    </w:p>
    <w:p w14:paraId="2C7F0E3A" w14:textId="77777777" w:rsidR="00FB6385" w:rsidRPr="008175BD" w:rsidRDefault="00FB6385" w:rsidP="00AB21EE">
      <w:pPr>
        <w:tabs>
          <w:tab w:val="left" w:pos="540"/>
        </w:tabs>
        <w:spacing w:line="240" w:lineRule="auto"/>
        <w:rPr>
          <w:bCs/>
        </w:rPr>
      </w:pPr>
    </w:p>
    <w:p w14:paraId="21518916" w14:textId="77777777" w:rsidR="00FB6385" w:rsidRPr="008175BD" w:rsidRDefault="00FB6385" w:rsidP="00AB21EE">
      <w:pPr>
        <w:numPr>
          <w:ilvl w:val="1"/>
          <w:numId w:val="24"/>
        </w:numPr>
        <w:tabs>
          <w:tab w:val="left" w:pos="540"/>
        </w:tabs>
        <w:spacing w:line="240" w:lineRule="auto"/>
        <w:rPr>
          <w:b/>
          <w:bCs/>
        </w:rPr>
      </w:pPr>
      <w:r>
        <w:rPr>
          <w:b/>
          <w:bCs/>
        </w:rPr>
        <w:t xml:space="preserve">System </w:t>
      </w:r>
      <w:r w:rsidR="00AB21EE">
        <w:rPr>
          <w:b/>
          <w:bCs/>
        </w:rPr>
        <w:t>c</w:t>
      </w:r>
      <w:r>
        <w:rPr>
          <w:b/>
          <w:bCs/>
        </w:rPr>
        <w:t xml:space="preserve">omponent API and </w:t>
      </w:r>
      <w:r w:rsidR="00AB21EE">
        <w:rPr>
          <w:b/>
          <w:bCs/>
        </w:rPr>
        <w:t>l</w:t>
      </w:r>
      <w:r>
        <w:rPr>
          <w:b/>
          <w:bCs/>
        </w:rPr>
        <w:t xml:space="preserve">ogic </w:t>
      </w:r>
      <w:r w:rsidRPr="00AB21EE">
        <w:rPr>
          <w:b/>
          <w:bCs/>
        </w:rPr>
        <w:t>design</w:t>
      </w:r>
      <w:r w:rsidR="00AB21EE" w:rsidRPr="00AB21EE">
        <w:rPr>
          <w:b/>
          <w:bCs/>
          <w:i/>
        </w:rPr>
        <w:t xml:space="preserve"> </w:t>
      </w:r>
      <w:r w:rsidR="00AB21EE" w:rsidRPr="00AB21EE">
        <w:rPr>
          <w:bCs/>
          <w:i/>
          <w:iCs/>
        </w:rPr>
        <w:t>(for software project only)</w:t>
      </w:r>
    </w:p>
    <w:p w14:paraId="5004C571" w14:textId="77777777" w:rsidR="00FB6385" w:rsidRDefault="00FB6385" w:rsidP="00AB21EE">
      <w:pPr>
        <w:tabs>
          <w:tab w:val="left" w:pos="0"/>
        </w:tabs>
        <w:spacing w:line="240" w:lineRule="auto"/>
      </w:pPr>
      <w:r>
        <w:rPr>
          <w:bCs/>
        </w:rPr>
        <w:t xml:space="preserve">[Present software component API and logic design. </w:t>
      </w:r>
      <w:r>
        <w:t>This section must include textual</w:t>
      </w:r>
      <w:r w:rsidRPr="005F1055">
        <w:t xml:space="preserve"> description</w:t>
      </w:r>
      <w:r>
        <w:t xml:space="preserve"> accompanied with diagrams]</w:t>
      </w:r>
    </w:p>
    <w:p w14:paraId="62175F95" w14:textId="77777777" w:rsidR="00FB6385" w:rsidRPr="006656FB" w:rsidRDefault="00FB6385" w:rsidP="00AB21EE">
      <w:pPr>
        <w:tabs>
          <w:tab w:val="left" w:pos="540"/>
        </w:tabs>
        <w:spacing w:line="240" w:lineRule="auto"/>
        <w:rPr>
          <w:bCs/>
          <w:iCs/>
        </w:rPr>
      </w:pPr>
    </w:p>
    <w:p w14:paraId="35BAC7AC" w14:textId="77777777" w:rsidR="00FB6385" w:rsidRPr="008175BD" w:rsidRDefault="00FB6385" w:rsidP="00AB21EE">
      <w:pPr>
        <w:numPr>
          <w:ilvl w:val="1"/>
          <w:numId w:val="24"/>
        </w:numPr>
        <w:tabs>
          <w:tab w:val="left" w:pos="540"/>
        </w:tabs>
        <w:spacing w:line="240" w:lineRule="auto"/>
        <w:rPr>
          <w:b/>
          <w:bCs/>
          <w:iCs/>
        </w:rPr>
      </w:pPr>
      <w:r>
        <w:rPr>
          <w:b/>
        </w:rPr>
        <w:t xml:space="preserve">Design </w:t>
      </w:r>
      <w:r w:rsidR="00AB21EE">
        <w:rPr>
          <w:b/>
        </w:rPr>
        <w:t>p</w:t>
      </w:r>
      <w:r>
        <w:rPr>
          <w:b/>
        </w:rPr>
        <w:t xml:space="preserve">roblems, </w:t>
      </w:r>
      <w:r w:rsidR="00AB21EE">
        <w:rPr>
          <w:b/>
        </w:rPr>
        <w:t>s</w:t>
      </w:r>
      <w:r w:rsidRPr="006656FB">
        <w:rPr>
          <w:b/>
        </w:rPr>
        <w:t>olutions</w:t>
      </w:r>
      <w:r>
        <w:rPr>
          <w:b/>
        </w:rPr>
        <w:t xml:space="preserve">, and </w:t>
      </w:r>
      <w:r w:rsidR="00AB21EE">
        <w:rPr>
          <w:b/>
        </w:rPr>
        <w:t>p</w:t>
      </w:r>
      <w:r>
        <w:rPr>
          <w:b/>
        </w:rPr>
        <w:t>atterns</w:t>
      </w:r>
    </w:p>
    <w:p w14:paraId="598AE494" w14:textId="77777777" w:rsidR="00FB6385" w:rsidRPr="009F13B2" w:rsidRDefault="00FB6385" w:rsidP="00AB21EE">
      <w:pPr>
        <w:tabs>
          <w:tab w:val="left" w:pos="540"/>
        </w:tabs>
        <w:spacing w:line="240" w:lineRule="auto"/>
      </w:pPr>
      <w:r>
        <w:rPr>
          <w:bCs/>
        </w:rPr>
        <w:t>[Present your design trade-off decisions and solutions selections to deal with certain design problems to cope with the given system constraints in requirements and design, and even environment</w:t>
      </w:r>
      <w:r>
        <w:t>.]</w:t>
      </w:r>
      <w:r>
        <w:rPr>
          <w:b/>
        </w:rPr>
        <w:t xml:space="preserve"> </w:t>
      </w:r>
    </w:p>
    <w:p w14:paraId="406FEC77" w14:textId="77777777" w:rsidR="00FB6385" w:rsidRDefault="00FB6385" w:rsidP="00FB6385">
      <w:pPr>
        <w:pStyle w:val="Heading1"/>
        <w:numPr>
          <w:ilvl w:val="0"/>
          <w:numId w:val="0"/>
        </w:numPr>
      </w:pPr>
      <w:r>
        <w:lastRenderedPageBreak/>
        <w:t>Chapter 5</w:t>
      </w:r>
      <w:r>
        <w:tab/>
        <w:t>System Implementation</w:t>
      </w:r>
    </w:p>
    <w:p w14:paraId="20CF5DE2" w14:textId="77777777" w:rsidR="00FB6385" w:rsidRDefault="00FB6385" w:rsidP="00FB6385">
      <w:pPr>
        <w:rPr>
          <w:b/>
          <w:sz w:val="28"/>
          <w:szCs w:val="28"/>
        </w:rPr>
      </w:pPr>
      <w:r w:rsidRPr="0074634E">
        <w:rPr>
          <w:b/>
        </w:rPr>
        <w:tab/>
      </w:r>
    </w:p>
    <w:p w14:paraId="4E5179F9" w14:textId="77777777" w:rsidR="00FB6385" w:rsidRDefault="00FB6385" w:rsidP="00FB6385">
      <w:pPr>
        <w:spacing w:line="240" w:lineRule="auto"/>
        <w:ind w:left="547" w:hanging="540"/>
        <w:rPr>
          <w:b/>
          <w:szCs w:val="24"/>
        </w:rPr>
      </w:pPr>
      <w:r w:rsidRPr="00AE7731">
        <w:rPr>
          <w:b/>
          <w:szCs w:val="24"/>
        </w:rPr>
        <w:t>5.1.</w:t>
      </w:r>
      <w:r w:rsidRPr="00AE7731">
        <w:rPr>
          <w:b/>
          <w:szCs w:val="24"/>
        </w:rPr>
        <w:tab/>
        <w:t xml:space="preserve">System </w:t>
      </w:r>
      <w:r w:rsidR="00AB21EE">
        <w:rPr>
          <w:b/>
          <w:szCs w:val="24"/>
        </w:rPr>
        <w:t>i</w:t>
      </w:r>
      <w:r w:rsidRPr="00AE7731">
        <w:rPr>
          <w:b/>
          <w:szCs w:val="24"/>
        </w:rPr>
        <w:t xml:space="preserve">mplementation </w:t>
      </w:r>
      <w:r w:rsidR="00AB21EE">
        <w:rPr>
          <w:b/>
          <w:szCs w:val="24"/>
        </w:rPr>
        <w:t>s</w:t>
      </w:r>
      <w:r w:rsidRPr="00AE7731">
        <w:rPr>
          <w:b/>
          <w:szCs w:val="24"/>
        </w:rPr>
        <w:t>ummary</w:t>
      </w:r>
    </w:p>
    <w:p w14:paraId="26C11B40" w14:textId="77777777" w:rsidR="00FB6385" w:rsidRPr="000730C1" w:rsidRDefault="00FB6385" w:rsidP="00FB6385">
      <w:pPr>
        <w:spacing w:line="240" w:lineRule="auto"/>
        <w:ind w:left="547" w:hanging="540"/>
        <w:rPr>
          <w:szCs w:val="24"/>
        </w:rPr>
      </w:pPr>
      <w:r w:rsidRPr="000730C1">
        <w:rPr>
          <w:szCs w:val="24"/>
        </w:rPr>
        <w:t>[This section specifies the</w:t>
      </w:r>
      <w:r>
        <w:rPr>
          <w:szCs w:val="24"/>
        </w:rPr>
        <w:t xml:space="preserve"> implementation status and summary.]</w:t>
      </w:r>
    </w:p>
    <w:p w14:paraId="593F3F43" w14:textId="77777777" w:rsidR="00FB6385" w:rsidRDefault="00FB6385" w:rsidP="00FB6385">
      <w:pPr>
        <w:spacing w:line="240" w:lineRule="auto"/>
        <w:ind w:left="547" w:hanging="540"/>
      </w:pPr>
    </w:p>
    <w:p w14:paraId="6A6AE573" w14:textId="77777777" w:rsidR="00FB6385" w:rsidRDefault="00FB6385" w:rsidP="00FB6385">
      <w:pPr>
        <w:spacing w:line="240" w:lineRule="auto"/>
        <w:ind w:left="547" w:hanging="540"/>
        <w:rPr>
          <w:b/>
        </w:rPr>
      </w:pPr>
      <w:r w:rsidRPr="00190127">
        <w:rPr>
          <w:b/>
        </w:rPr>
        <w:t xml:space="preserve">5.2.   System </w:t>
      </w:r>
      <w:r w:rsidR="00AB21EE">
        <w:rPr>
          <w:b/>
        </w:rPr>
        <w:t>i</w:t>
      </w:r>
      <w:r w:rsidRPr="00190127">
        <w:rPr>
          <w:b/>
        </w:rPr>
        <w:t xml:space="preserve">mplementation </w:t>
      </w:r>
      <w:r w:rsidR="00AB21EE">
        <w:rPr>
          <w:b/>
        </w:rPr>
        <w:t>i</w:t>
      </w:r>
      <w:r w:rsidRPr="00190127">
        <w:rPr>
          <w:b/>
        </w:rPr>
        <w:t xml:space="preserve">ssues and </w:t>
      </w:r>
      <w:r w:rsidR="00AB21EE">
        <w:rPr>
          <w:b/>
        </w:rPr>
        <w:t>r</w:t>
      </w:r>
      <w:r w:rsidRPr="00190127">
        <w:rPr>
          <w:b/>
        </w:rPr>
        <w:t>esolutions</w:t>
      </w:r>
    </w:p>
    <w:p w14:paraId="21F14D23" w14:textId="77777777" w:rsidR="00FB6385" w:rsidRPr="000730C1" w:rsidRDefault="00FB6385" w:rsidP="00FB6385">
      <w:pPr>
        <w:spacing w:line="240" w:lineRule="auto"/>
      </w:pPr>
      <w:r>
        <w:t>[This section specifies the system implementation problems and resolutions.]</w:t>
      </w:r>
    </w:p>
    <w:p w14:paraId="412901D2" w14:textId="77777777" w:rsidR="00FB6385" w:rsidRDefault="00FB6385" w:rsidP="00FB6385">
      <w:pPr>
        <w:spacing w:line="240" w:lineRule="auto"/>
      </w:pPr>
    </w:p>
    <w:p w14:paraId="5D37A16A" w14:textId="77777777" w:rsidR="00FB6385" w:rsidRPr="00190127" w:rsidRDefault="00FB6385" w:rsidP="00FB6385">
      <w:pPr>
        <w:spacing w:line="240" w:lineRule="auto"/>
        <w:ind w:left="547" w:hanging="540"/>
        <w:rPr>
          <w:b/>
        </w:rPr>
      </w:pPr>
      <w:r w:rsidRPr="00190127">
        <w:rPr>
          <w:b/>
        </w:rPr>
        <w:t>5.3.</w:t>
      </w:r>
      <w:r w:rsidRPr="00190127">
        <w:rPr>
          <w:b/>
        </w:rPr>
        <w:tab/>
        <w:t xml:space="preserve">Used </w:t>
      </w:r>
      <w:r w:rsidR="00AB21EE">
        <w:rPr>
          <w:b/>
        </w:rPr>
        <w:t>t</w:t>
      </w:r>
      <w:r w:rsidRPr="00190127">
        <w:rPr>
          <w:b/>
        </w:rPr>
        <w:t xml:space="preserve">echnologies and </w:t>
      </w:r>
      <w:r w:rsidR="00AB21EE">
        <w:rPr>
          <w:b/>
        </w:rPr>
        <w:t>t</w:t>
      </w:r>
      <w:r w:rsidRPr="00190127">
        <w:rPr>
          <w:b/>
        </w:rPr>
        <w:t>ools</w:t>
      </w:r>
    </w:p>
    <w:p w14:paraId="3A384E54" w14:textId="77777777" w:rsidR="00FB6385" w:rsidRPr="005B0450" w:rsidRDefault="00FB6385" w:rsidP="00FB6385">
      <w:pPr>
        <w:spacing w:line="240" w:lineRule="auto"/>
      </w:pPr>
      <w:r>
        <w:t>[This section specifies the selected</w:t>
      </w:r>
      <w:r w:rsidRPr="004448E6">
        <w:t xml:space="preserve"> hardware/software tools</w:t>
      </w:r>
      <w:r>
        <w:t xml:space="preserve"> for use. Please specify why you select these tools, and where and how these tools will be used.]</w:t>
      </w:r>
      <w:r>
        <w:rPr>
          <w:b/>
        </w:rPr>
        <w:br w:type="page"/>
      </w:r>
      <w:r>
        <w:rPr>
          <w:b/>
          <w:sz w:val="28"/>
          <w:szCs w:val="28"/>
        </w:rPr>
        <w:lastRenderedPageBreak/>
        <w:t>Chapter 6</w:t>
      </w:r>
      <w:r w:rsidRPr="00D250F3">
        <w:rPr>
          <w:b/>
          <w:sz w:val="28"/>
          <w:szCs w:val="28"/>
        </w:rPr>
        <w:tab/>
      </w:r>
      <w:r>
        <w:rPr>
          <w:b/>
          <w:sz w:val="28"/>
          <w:szCs w:val="28"/>
        </w:rPr>
        <w:t>System Testing</w:t>
      </w:r>
      <w:r w:rsidRPr="002E36BB">
        <w:rPr>
          <w:b/>
          <w:sz w:val="28"/>
          <w:szCs w:val="28"/>
        </w:rPr>
        <w:t xml:space="preserve"> and Experiment</w:t>
      </w:r>
      <w:r w:rsidRPr="00D250F3">
        <w:rPr>
          <w:b/>
          <w:color w:val="FF0000"/>
          <w:sz w:val="28"/>
          <w:szCs w:val="28"/>
        </w:rPr>
        <w:t xml:space="preserve"> </w:t>
      </w:r>
    </w:p>
    <w:p w14:paraId="1D21B8CC" w14:textId="77777777" w:rsidR="00FB6385" w:rsidRPr="00D250F3" w:rsidRDefault="00FB6385" w:rsidP="00FB6385">
      <w:pPr>
        <w:tabs>
          <w:tab w:val="left" w:pos="540"/>
        </w:tabs>
        <w:spacing w:line="240" w:lineRule="auto"/>
        <w:ind w:left="540" w:hanging="540"/>
        <w:rPr>
          <w:b/>
          <w:color w:val="FF0000"/>
          <w:sz w:val="28"/>
          <w:szCs w:val="28"/>
        </w:rPr>
      </w:pPr>
    </w:p>
    <w:p w14:paraId="31BB1A24" w14:textId="77777777" w:rsidR="00FB6385" w:rsidRPr="0074634E" w:rsidRDefault="00FB6385" w:rsidP="00FB6385">
      <w:pPr>
        <w:tabs>
          <w:tab w:val="left" w:pos="540"/>
        </w:tabs>
        <w:spacing w:line="240" w:lineRule="auto"/>
        <w:rPr>
          <w:b/>
        </w:rPr>
      </w:pPr>
      <w:r>
        <w:rPr>
          <w:b/>
        </w:rPr>
        <w:t xml:space="preserve">6.1 </w:t>
      </w:r>
      <w:r>
        <w:rPr>
          <w:b/>
        </w:rPr>
        <w:tab/>
        <w:t>Testing</w:t>
      </w:r>
      <w:r w:rsidRPr="0074634E">
        <w:rPr>
          <w:b/>
        </w:rPr>
        <w:t xml:space="preserve"> and </w:t>
      </w:r>
      <w:r w:rsidR="00AB21EE">
        <w:rPr>
          <w:b/>
        </w:rPr>
        <w:t>e</w:t>
      </w:r>
      <w:r w:rsidRPr="0074634E">
        <w:rPr>
          <w:b/>
        </w:rPr>
        <w:t xml:space="preserve">xperiment </w:t>
      </w:r>
      <w:r w:rsidR="00AB21EE">
        <w:rPr>
          <w:b/>
        </w:rPr>
        <w:t>s</w:t>
      </w:r>
      <w:r w:rsidRPr="0074634E">
        <w:rPr>
          <w:b/>
        </w:rPr>
        <w:t xml:space="preserve">cope </w:t>
      </w:r>
    </w:p>
    <w:p w14:paraId="71E69B1C" w14:textId="77777777" w:rsidR="00FB6385" w:rsidRDefault="00FB6385" w:rsidP="00FB6385">
      <w:pPr>
        <w:tabs>
          <w:tab w:val="left" w:pos="540"/>
        </w:tabs>
        <w:spacing w:line="240" w:lineRule="auto"/>
      </w:pPr>
      <w:r w:rsidRPr="005F1055">
        <w:t>[</w:t>
      </w:r>
      <w:r>
        <w:t>Describe an overview of your test process and experiment scope, including its test processes, test focuses and objectives, and selected test criteria at the</w:t>
      </w:r>
      <w:r w:rsidRPr="005F1055">
        <w:t xml:space="preserve"> compone</w:t>
      </w:r>
      <w:r>
        <w:t>nt and system levels. This section must include textual</w:t>
      </w:r>
      <w:r w:rsidRPr="005F1055">
        <w:t xml:space="preserve"> description accompanied </w:t>
      </w:r>
      <w:r>
        <w:t>with figures and/or tables.</w:t>
      </w:r>
      <w:r w:rsidRPr="005F1055">
        <w:t>]</w:t>
      </w:r>
    </w:p>
    <w:p w14:paraId="36D97EAD" w14:textId="77777777" w:rsidR="00FB6385" w:rsidRDefault="00FB6385" w:rsidP="00FB6385">
      <w:pPr>
        <w:tabs>
          <w:tab w:val="left" w:pos="540"/>
        </w:tabs>
        <w:spacing w:line="240" w:lineRule="auto"/>
      </w:pPr>
    </w:p>
    <w:p w14:paraId="50DD9647" w14:textId="77777777" w:rsidR="00FB6385" w:rsidRPr="0074634E" w:rsidRDefault="00FB6385" w:rsidP="00FB6385">
      <w:pPr>
        <w:tabs>
          <w:tab w:val="left" w:pos="540"/>
        </w:tabs>
        <w:spacing w:line="240" w:lineRule="auto"/>
        <w:ind w:left="540" w:hanging="540"/>
        <w:rPr>
          <w:b/>
        </w:rPr>
      </w:pPr>
      <w:r>
        <w:rPr>
          <w:b/>
        </w:rPr>
        <w:t>6</w:t>
      </w:r>
      <w:r w:rsidRPr="0074634E">
        <w:rPr>
          <w:b/>
        </w:rPr>
        <w:t xml:space="preserve">.2 </w:t>
      </w:r>
      <w:r>
        <w:rPr>
          <w:b/>
        </w:rPr>
        <w:tab/>
        <w:t>Testing</w:t>
      </w:r>
      <w:r w:rsidRPr="0074634E">
        <w:rPr>
          <w:b/>
        </w:rPr>
        <w:t xml:space="preserve"> and </w:t>
      </w:r>
      <w:r w:rsidR="00AB21EE">
        <w:rPr>
          <w:b/>
        </w:rPr>
        <w:t>e</w:t>
      </w:r>
      <w:r w:rsidRPr="0074634E">
        <w:rPr>
          <w:b/>
        </w:rPr>
        <w:t xml:space="preserve">xperiment </w:t>
      </w:r>
      <w:r w:rsidR="00AB21EE">
        <w:rPr>
          <w:b/>
        </w:rPr>
        <w:t>a</w:t>
      </w:r>
      <w:r w:rsidRPr="0074634E">
        <w:rPr>
          <w:b/>
        </w:rPr>
        <w:t>pproaches</w:t>
      </w:r>
    </w:p>
    <w:p w14:paraId="5FDAFD0E" w14:textId="77777777" w:rsidR="00FB6385" w:rsidRPr="00025091" w:rsidRDefault="00FB6385" w:rsidP="00FB6385">
      <w:pPr>
        <w:tabs>
          <w:tab w:val="left" w:pos="0"/>
        </w:tabs>
        <w:spacing w:line="240" w:lineRule="auto"/>
      </w:pPr>
      <w:r w:rsidRPr="005F1055">
        <w:t>[</w:t>
      </w:r>
      <w:r>
        <w:t>Describe the selected test plan, including test methods, and selected test criteria. This section must include textual</w:t>
      </w:r>
      <w:r w:rsidRPr="005F1055">
        <w:t xml:space="preserve"> description accompanied </w:t>
      </w:r>
      <w:r>
        <w:t>with figures and/or tables.</w:t>
      </w:r>
      <w:r w:rsidRPr="005F1055">
        <w:t>]</w:t>
      </w:r>
    </w:p>
    <w:p w14:paraId="6F2AE510" w14:textId="77777777" w:rsidR="00FB6385" w:rsidRDefault="00FB6385" w:rsidP="00FB6385">
      <w:pPr>
        <w:tabs>
          <w:tab w:val="left" w:pos="540"/>
        </w:tabs>
        <w:spacing w:line="240" w:lineRule="auto"/>
        <w:ind w:left="540" w:hanging="540"/>
      </w:pPr>
    </w:p>
    <w:bookmarkEnd w:id="13"/>
    <w:bookmarkEnd w:id="14"/>
    <w:bookmarkEnd w:id="15"/>
    <w:bookmarkEnd w:id="16"/>
    <w:bookmarkEnd w:id="17"/>
    <w:bookmarkEnd w:id="18"/>
    <w:p w14:paraId="5BA294FE" w14:textId="77777777" w:rsidR="00FB6385" w:rsidRPr="0074634E" w:rsidRDefault="00FB6385" w:rsidP="00FB6385">
      <w:pPr>
        <w:tabs>
          <w:tab w:val="left" w:pos="540"/>
        </w:tabs>
        <w:spacing w:line="240" w:lineRule="auto"/>
        <w:ind w:left="540" w:hanging="540"/>
        <w:rPr>
          <w:b/>
        </w:rPr>
      </w:pPr>
      <w:r>
        <w:rPr>
          <w:b/>
        </w:rPr>
        <w:t>6.3</w:t>
      </w:r>
      <w:r w:rsidRPr="0074634E">
        <w:rPr>
          <w:b/>
        </w:rPr>
        <w:t xml:space="preserve"> </w:t>
      </w:r>
      <w:r>
        <w:rPr>
          <w:b/>
        </w:rPr>
        <w:tab/>
        <w:t>Testing</w:t>
      </w:r>
      <w:r w:rsidRPr="0074634E">
        <w:rPr>
          <w:b/>
        </w:rPr>
        <w:t xml:space="preserve"> </w:t>
      </w:r>
      <w:r>
        <w:rPr>
          <w:b/>
        </w:rPr>
        <w:t xml:space="preserve">and </w:t>
      </w:r>
      <w:r w:rsidR="00AB21EE">
        <w:rPr>
          <w:b/>
        </w:rPr>
        <w:t>e</w:t>
      </w:r>
      <w:r>
        <w:rPr>
          <w:b/>
        </w:rPr>
        <w:t>xperiment</w:t>
      </w:r>
    </w:p>
    <w:p w14:paraId="073AA99F" w14:textId="77777777" w:rsidR="00FB6385" w:rsidRPr="00025091" w:rsidRDefault="00FB6385" w:rsidP="00FB6385">
      <w:pPr>
        <w:tabs>
          <w:tab w:val="left" w:pos="0"/>
        </w:tabs>
        <w:spacing w:line="240" w:lineRule="auto"/>
      </w:pPr>
      <w:r w:rsidRPr="005F1055">
        <w:t>[</w:t>
      </w:r>
      <w:r>
        <w:t>Provide your system testing report (such as test/test scripts summary, bug report analysis, and a case study (or experimental results) report if there is any.</w:t>
      </w:r>
      <w:r w:rsidRPr="005F1055">
        <w:t>]</w:t>
      </w:r>
    </w:p>
    <w:p w14:paraId="7089E7F7" w14:textId="77777777" w:rsidR="00FB6385" w:rsidRPr="008001DC" w:rsidRDefault="00FB6385" w:rsidP="00032D11">
      <w:pPr>
        <w:pStyle w:val="IndentedParagraph"/>
      </w:pPr>
    </w:p>
    <w:p w14:paraId="7594D933" w14:textId="77777777" w:rsidR="00FB6385" w:rsidRPr="005B0450" w:rsidRDefault="00FB6385" w:rsidP="00FB6385">
      <w:pPr>
        <w:spacing w:line="240" w:lineRule="auto"/>
      </w:pPr>
      <w:bookmarkStart w:id="19" w:name="_Toc513603546"/>
      <w:bookmarkStart w:id="20" w:name="_Toc513619124"/>
      <w:bookmarkStart w:id="21" w:name="_Toc513625571"/>
      <w:bookmarkStart w:id="22" w:name="_Toc513639696"/>
      <w:bookmarkStart w:id="23" w:name="_Toc513639946"/>
      <w:bookmarkStart w:id="24" w:name="_Toc513640017"/>
      <w:bookmarkStart w:id="25" w:name="_Toc513640226"/>
      <w:bookmarkStart w:id="26" w:name="_Toc513659269"/>
      <w:bookmarkStart w:id="27" w:name="_Toc513660998"/>
      <w:bookmarkStart w:id="28" w:name="_Toc514076618"/>
      <w:bookmarkStart w:id="29" w:name="_Toc514076769"/>
      <w:bookmarkStart w:id="30" w:name="_Toc514077518"/>
      <w:bookmarkStart w:id="31" w:name="_Toc514571593"/>
      <w:bookmarkStart w:id="32" w:name="_Toc514594341"/>
      <w:bookmarkStart w:id="33" w:name="_Toc247297012"/>
      <w:r>
        <w:rPr>
          <w:b/>
          <w:sz w:val="28"/>
          <w:szCs w:val="28"/>
        </w:rPr>
        <w:br w:type="page"/>
      </w:r>
      <w:r>
        <w:rPr>
          <w:b/>
          <w:sz w:val="28"/>
          <w:szCs w:val="28"/>
        </w:rPr>
        <w:lastRenderedPageBreak/>
        <w:t>Chapter 7</w:t>
      </w:r>
      <w:r w:rsidRPr="00D250F3">
        <w:rPr>
          <w:b/>
          <w:sz w:val="28"/>
          <w:szCs w:val="28"/>
        </w:rPr>
        <w:tab/>
      </w:r>
      <w:r>
        <w:rPr>
          <w:b/>
          <w:sz w:val="28"/>
          <w:szCs w:val="28"/>
        </w:rPr>
        <w:t>Conclusion and Future Work</w:t>
      </w:r>
    </w:p>
    <w:p w14:paraId="6A5D7E13" w14:textId="77777777" w:rsidR="00FB6385" w:rsidRDefault="00FB6385" w:rsidP="00FB6385">
      <w:pPr>
        <w:tabs>
          <w:tab w:val="left" w:pos="540"/>
        </w:tabs>
        <w:spacing w:line="240" w:lineRule="auto"/>
      </w:pPr>
    </w:p>
    <w:p w14:paraId="1FBA852F" w14:textId="77777777" w:rsidR="00AB21EE" w:rsidRDefault="00AB21EE" w:rsidP="00FB6385">
      <w:pPr>
        <w:spacing w:line="240" w:lineRule="auto"/>
      </w:pPr>
      <w:r>
        <w:rPr>
          <w:b/>
        </w:rPr>
        <w:t>7.1 Project s</w:t>
      </w:r>
      <w:r w:rsidR="00FB6385" w:rsidRPr="00C217BB">
        <w:rPr>
          <w:b/>
        </w:rPr>
        <w:t>ummary</w:t>
      </w:r>
      <w:r w:rsidR="00FB6385" w:rsidRPr="00C217BB">
        <w:t xml:space="preserve"> </w:t>
      </w:r>
    </w:p>
    <w:p w14:paraId="51940D3A" w14:textId="77777777" w:rsidR="00FB6385" w:rsidRDefault="00AB21EE" w:rsidP="00FB6385">
      <w:pPr>
        <w:spacing w:line="240" w:lineRule="auto"/>
      </w:pPr>
      <w:r>
        <w:t>[</w:t>
      </w:r>
      <w:r w:rsidR="00FB6385" w:rsidRPr="00C217BB">
        <w:t xml:space="preserve">This </w:t>
      </w:r>
      <w:r>
        <w:t xml:space="preserve">section </w:t>
      </w:r>
      <w:r w:rsidR="00FB6385" w:rsidRPr="00C217BB">
        <w:t xml:space="preserve">summaries your project, including status, results, and </w:t>
      </w:r>
      <w:r w:rsidR="00FB6385">
        <w:t>experience and lessons.</w:t>
      </w:r>
      <w:r>
        <w:t>]</w:t>
      </w:r>
    </w:p>
    <w:p w14:paraId="37CC49E8" w14:textId="77777777" w:rsidR="00AB21EE" w:rsidRPr="00C217BB" w:rsidRDefault="00AB21EE" w:rsidP="00FB6385">
      <w:pPr>
        <w:spacing w:line="240" w:lineRule="auto"/>
      </w:pPr>
    </w:p>
    <w:p w14:paraId="333C08F9" w14:textId="77777777" w:rsidR="00AB21EE" w:rsidRDefault="00AB21EE" w:rsidP="00FB6385">
      <w:pPr>
        <w:tabs>
          <w:tab w:val="left" w:pos="540"/>
        </w:tabs>
        <w:spacing w:line="240" w:lineRule="auto"/>
        <w:ind w:left="540" w:hanging="540"/>
      </w:pPr>
      <w:r>
        <w:rPr>
          <w:b/>
        </w:rPr>
        <w:t>7.2 Future w</w:t>
      </w:r>
      <w:r w:rsidR="00FB6385" w:rsidRPr="00C217BB">
        <w:rPr>
          <w:b/>
        </w:rPr>
        <w:t>ork</w:t>
      </w:r>
      <w:r w:rsidR="00FB6385" w:rsidRPr="00C217BB">
        <w:t xml:space="preserve"> </w:t>
      </w:r>
    </w:p>
    <w:p w14:paraId="2130FB12" w14:textId="77777777" w:rsidR="00FB6385" w:rsidRPr="00C217BB" w:rsidRDefault="00AB21EE" w:rsidP="00FB6385">
      <w:pPr>
        <w:tabs>
          <w:tab w:val="left" w:pos="540"/>
        </w:tabs>
        <w:spacing w:line="240" w:lineRule="auto"/>
        <w:ind w:left="540" w:hanging="540"/>
      </w:pPr>
      <w:r>
        <w:t>[T</w:t>
      </w:r>
      <w:r w:rsidR="00FB6385">
        <w:t xml:space="preserve">his </w:t>
      </w:r>
      <w:r>
        <w:t xml:space="preserve">section </w:t>
      </w:r>
      <w:r w:rsidR="00FB6385">
        <w:t>discusses the future direction and work for this project.</w:t>
      </w:r>
      <w:r>
        <w:t>]</w:t>
      </w:r>
    </w:p>
    <w:p w14:paraId="6F1CA75F" w14:textId="77777777" w:rsidR="00FB6385" w:rsidRDefault="00FB6385" w:rsidP="00FB6385">
      <w:pPr>
        <w:tabs>
          <w:tab w:val="left" w:pos="540"/>
        </w:tabs>
        <w:spacing w:line="240" w:lineRule="auto"/>
        <w:ind w:left="540" w:hanging="540"/>
      </w:pPr>
    </w:p>
    <w:p w14:paraId="394DCC71" w14:textId="77777777" w:rsidR="00FB6385" w:rsidRDefault="00FB6385" w:rsidP="00FB6385">
      <w:pPr>
        <w:pStyle w:val="RefHeading"/>
      </w:pPr>
      <w:r>
        <w:lastRenderedPageBreak/>
        <w:t>R</w:t>
      </w:r>
      <w:bookmarkEnd w:id="19"/>
      <w:bookmarkEnd w:id="20"/>
      <w:bookmarkEnd w:id="21"/>
      <w:bookmarkEnd w:id="22"/>
      <w:bookmarkEnd w:id="23"/>
      <w:bookmarkEnd w:id="24"/>
      <w:bookmarkEnd w:id="25"/>
      <w:bookmarkEnd w:id="26"/>
      <w:bookmarkEnd w:id="27"/>
      <w:bookmarkEnd w:id="28"/>
      <w:bookmarkEnd w:id="29"/>
      <w:bookmarkEnd w:id="30"/>
      <w:bookmarkEnd w:id="31"/>
      <w:bookmarkEnd w:id="32"/>
      <w:r>
        <w:t>eferences</w:t>
      </w:r>
      <w:bookmarkEnd w:id="33"/>
    </w:p>
    <w:p w14:paraId="78A8D84C" w14:textId="77777777" w:rsidR="00FB6385" w:rsidRPr="0074634E" w:rsidRDefault="00FB6385" w:rsidP="00FB6385">
      <w:pPr>
        <w:rPr>
          <w:bCs/>
        </w:rPr>
      </w:pPr>
      <w:r>
        <w:t xml:space="preserve">[List published books, technical papers, white papers used or references in your project report, such as literature survey and state-of-the-art sections. </w:t>
      </w:r>
      <w:r w:rsidRPr="005F1055">
        <w:t xml:space="preserve">List them in </w:t>
      </w:r>
      <w:r>
        <w:t>a</w:t>
      </w:r>
      <w:r w:rsidRPr="00130428">
        <w:rPr>
          <w:color w:val="000000"/>
        </w:rPr>
        <w:t xml:space="preserve"> </w:t>
      </w:r>
      <w:r w:rsidRPr="00130428">
        <w:rPr>
          <w:b/>
          <w:color w:val="000000"/>
        </w:rPr>
        <w:t>standard</w:t>
      </w:r>
      <w:r w:rsidRPr="0074634E">
        <w:rPr>
          <w:b/>
          <w:color w:val="FF0000"/>
        </w:rPr>
        <w:t xml:space="preserve"> </w:t>
      </w:r>
      <w:r w:rsidRPr="005F1055">
        <w:t>format of a bibliography.]</w:t>
      </w:r>
    </w:p>
    <w:p w14:paraId="007EE63B" w14:textId="77777777" w:rsidR="00FB6385" w:rsidRDefault="00FB6385" w:rsidP="00FB6385">
      <w:pPr>
        <w:pStyle w:val="AppendixHeading"/>
      </w:pPr>
      <w:bookmarkStart w:id="34" w:name="_Toc513639697"/>
      <w:bookmarkStart w:id="35" w:name="_Toc513639947"/>
      <w:bookmarkStart w:id="36" w:name="_Toc513640018"/>
      <w:bookmarkStart w:id="37" w:name="_Toc513640227"/>
      <w:bookmarkStart w:id="38" w:name="_Toc513659270"/>
      <w:bookmarkStart w:id="39" w:name="_Toc513660999"/>
      <w:bookmarkStart w:id="40" w:name="_Toc514076619"/>
      <w:bookmarkStart w:id="41" w:name="_Toc514076770"/>
      <w:bookmarkStart w:id="42" w:name="_Toc514077519"/>
      <w:bookmarkStart w:id="43" w:name="_Toc514571594"/>
      <w:bookmarkStart w:id="44" w:name="_Toc514594342"/>
      <w:bookmarkStart w:id="45" w:name="_Toc247297013"/>
      <w:r>
        <w:lastRenderedPageBreak/>
        <w:t>A</w:t>
      </w:r>
      <w:bookmarkEnd w:id="34"/>
      <w:bookmarkEnd w:id="35"/>
      <w:bookmarkEnd w:id="36"/>
      <w:bookmarkEnd w:id="37"/>
      <w:bookmarkEnd w:id="38"/>
      <w:bookmarkEnd w:id="39"/>
      <w:bookmarkEnd w:id="40"/>
      <w:bookmarkEnd w:id="41"/>
      <w:bookmarkEnd w:id="42"/>
      <w:bookmarkEnd w:id="43"/>
      <w:bookmarkEnd w:id="44"/>
      <w:r>
        <w:t>ppendices</w:t>
      </w:r>
      <w:bookmarkEnd w:id="45"/>
      <w:r>
        <w:t xml:space="preserve"> (Optional)</w:t>
      </w:r>
    </w:p>
    <w:p w14:paraId="1F531A69" w14:textId="77777777" w:rsidR="00FB6385" w:rsidRPr="0074634E" w:rsidRDefault="00FB6385" w:rsidP="00FB6385">
      <w:pPr>
        <w:pStyle w:val="Appendix"/>
        <w:numPr>
          <w:ilvl w:val="0"/>
          <w:numId w:val="0"/>
        </w:numPr>
      </w:pPr>
      <w:r>
        <w:t>Appendix A – Appendix Title</w:t>
      </w:r>
    </w:p>
    <w:p w14:paraId="5228F1BB" w14:textId="77777777" w:rsidR="00FB6385" w:rsidRDefault="00FB6385" w:rsidP="00FB6385">
      <w:pPr>
        <w:pStyle w:val="Appendix"/>
        <w:numPr>
          <w:ilvl w:val="0"/>
          <w:numId w:val="0"/>
        </w:numPr>
      </w:pPr>
    </w:p>
    <w:p w14:paraId="07CE7222" w14:textId="77777777" w:rsidR="00FB6385" w:rsidRPr="006C7987" w:rsidRDefault="00FB6385" w:rsidP="00FB6385">
      <w:pPr>
        <w:pStyle w:val="Appendix"/>
        <w:numPr>
          <w:ilvl w:val="0"/>
          <w:numId w:val="0"/>
        </w:numPr>
      </w:pPr>
      <w:r>
        <w:t>Appendix B – Appendix Title</w:t>
      </w:r>
    </w:p>
    <w:p w14:paraId="15FD4065" w14:textId="77777777" w:rsidR="00716E14" w:rsidRPr="00FB6385" w:rsidRDefault="009B1108" w:rsidP="00032D11">
      <w:pPr>
        <w:pStyle w:val="IndentedParagraph"/>
      </w:pPr>
      <w:r w:rsidRPr="00FB6385">
        <w:t>[Typical example: you can include a specific interface details here.]</w:t>
      </w:r>
    </w:p>
    <w:sectPr w:rsidR="00716E14" w:rsidRPr="00FB6385" w:rsidSect="00833A43">
      <w:headerReference w:type="default" r:id="rId17"/>
      <w:footerReference w:type="default" r:id="rId18"/>
      <w:headerReference w:type="first" r:id="rId19"/>
      <w:footnotePr>
        <w:numRestart w:val="eachPage"/>
      </w:footnotePr>
      <w:pgSz w:w="12240" w:h="15840" w:code="1"/>
      <w:pgMar w:top="1872" w:right="1440" w:bottom="1440" w:left="2160" w:header="1152"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1C3C6" w14:textId="77777777" w:rsidR="00446704" w:rsidRDefault="00446704">
      <w:r>
        <w:separator/>
      </w:r>
    </w:p>
  </w:endnote>
  <w:endnote w:type="continuationSeparator" w:id="0">
    <w:p w14:paraId="2F1A908B" w14:textId="77777777" w:rsidR="00446704" w:rsidRDefault="0044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mBold BT">
    <w:altName w:val="Times New Roman"/>
    <w:panose1 w:val="00000000000000000000"/>
    <w:charset w:val="00"/>
    <w:family w:val="auto"/>
    <w:notTrueType/>
    <w:pitch w:val="variable"/>
    <w:sig w:usb0="00000003" w:usb1="00000000" w:usb2="00000000" w:usb3="00000000" w:csb0="00000001" w:csb1="00000000"/>
  </w:font>
  <w:font w:name="Dom BT">
    <w:altName w:val="Times New Roman"/>
    <w:panose1 w:val="00000000000000000000"/>
    <w:charset w:val="00"/>
    <w:family w:val="roman"/>
    <w:notTrueType/>
    <w:pitch w:val="default"/>
  </w:font>
  <w:font w:name="Tms Rmn">
    <w:altName w:val="Times New Roman"/>
    <w:panose1 w:val="020206030405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74C86" w14:textId="77777777" w:rsidR="00FB6385" w:rsidRDefault="00FB6385" w:rsidP="000455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1F9BAD" w14:textId="77777777" w:rsidR="00FB6385" w:rsidRDefault="00FB6385" w:rsidP="00FB63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43943" w14:textId="77777777" w:rsidR="003F6B2A" w:rsidRDefault="003F6B2A">
    <w:pPr>
      <w:pStyle w:val="Footer"/>
      <w:tabs>
        <w:tab w:val="clear" w:pos="720"/>
        <w:tab w:val="clear" w:pos="7920"/>
        <w:tab w:val="clear" w:pos="8640"/>
      </w:tabs>
      <w:jc w:val="center"/>
    </w:pPr>
  </w:p>
  <w:p w14:paraId="10E596A2" w14:textId="77777777" w:rsidR="003F6B2A" w:rsidRDefault="003F6B2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71425" w14:textId="77777777" w:rsidR="003F6B2A" w:rsidRDefault="003F6B2A">
    <w:pPr>
      <w:pStyle w:val="Footer"/>
      <w:tabs>
        <w:tab w:val="clear" w:pos="720"/>
        <w:tab w:val="clear" w:pos="7920"/>
        <w:tab w:val="clear" w:pos="8640"/>
      </w:tabs>
      <w:jc w:val="center"/>
    </w:pPr>
    <w:r>
      <w:rPr>
        <w:rFonts w:ascii="Palatino" w:hAnsi="Palatino"/>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7C923" w14:textId="77777777" w:rsidR="00FB6385" w:rsidRDefault="00FB6385" w:rsidP="000455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02A5">
      <w:rPr>
        <w:rStyle w:val="PageNumber"/>
        <w:noProof/>
      </w:rPr>
      <w:t>1</w:t>
    </w:r>
    <w:r>
      <w:rPr>
        <w:rStyle w:val="PageNumber"/>
      </w:rPr>
      <w:fldChar w:fldCharType="end"/>
    </w:r>
  </w:p>
  <w:p w14:paraId="737C00C7" w14:textId="77777777" w:rsidR="003F6B2A" w:rsidRDefault="003F6B2A" w:rsidP="00FB6385">
    <w:pPr>
      <w:tabs>
        <w:tab w:val="right" w:pos="7920"/>
      </w:tabs>
      <w:ind w:right="36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EE535" w14:textId="77777777" w:rsidR="00446704" w:rsidRDefault="00446704">
      <w:r>
        <w:separator/>
      </w:r>
    </w:p>
  </w:footnote>
  <w:footnote w:type="continuationSeparator" w:id="0">
    <w:p w14:paraId="6F56CF04" w14:textId="77777777" w:rsidR="00446704" w:rsidRDefault="00446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8B7B6" w14:textId="77777777" w:rsidR="003F6B2A" w:rsidRDefault="003F6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B44B4" w14:textId="77777777" w:rsidR="003F6B2A" w:rsidRDefault="003F6B2A">
    <w:pPr>
      <w:pStyle w:val="Header"/>
      <w:tabs>
        <w:tab w:val="clear" w:pos="4320"/>
        <w:tab w:val="clear" w:pos="8640"/>
        <w:tab w:val="left" w:pos="1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8EF90" w14:textId="77777777" w:rsidR="003F6B2A" w:rsidRDefault="003F6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DCB8E" w14:textId="77777777" w:rsidR="003F6B2A" w:rsidRDefault="003F6B2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B0F5F" w14:textId="77777777" w:rsidR="00FB6385" w:rsidRDefault="00FB638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31562" w14:textId="77777777" w:rsidR="00FB6385" w:rsidRDefault="00FB638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5B4E7" w14:textId="77777777" w:rsidR="003F6B2A" w:rsidRDefault="003F6B2A">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CC181" w14:textId="77777777" w:rsidR="003F6B2A" w:rsidRDefault="003F6B2A">
    <w:pPr>
      <w:pStyle w:val="Header"/>
      <w:tabs>
        <w:tab w:val="clear" w:pos="4320"/>
        <w:tab w:val="center" w:pos="9360"/>
      </w:tabs>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A706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1560"/>
        </w:tabs>
        <w:ind w:left="1560" w:hanging="420"/>
      </w:pPr>
      <w:rPr>
        <w:rFonts w:ascii="Wingdings" w:hAnsi="Wingdings"/>
      </w:rPr>
    </w:lvl>
  </w:abstractNum>
  <w:abstractNum w:abstractNumId="2"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4" w15:restartNumberingAfterBreak="0">
    <w:nsid w:val="0A2F5DB7"/>
    <w:multiLevelType w:val="hybridMultilevel"/>
    <w:tmpl w:val="EEA61F6C"/>
    <w:lvl w:ilvl="0" w:tplc="1D604F88">
      <w:start w:val="1"/>
      <w:numFmt w:val="decimal"/>
      <w:pStyle w:val="FigureCaption"/>
      <w:lvlText w:val="Figure %1. "/>
      <w:lvlJc w:val="left"/>
      <w:pPr>
        <w:tabs>
          <w:tab w:val="num" w:pos="2356"/>
        </w:tabs>
        <w:ind w:left="1276" w:firstLine="0"/>
      </w:pPr>
      <w:rPr>
        <w:rFonts w:ascii="Times New Roman" w:hAnsi="Times New Roman" w:hint="default"/>
        <w:b/>
        <w:i w:val="0"/>
        <w:sz w:val="24"/>
      </w:rPr>
    </w:lvl>
    <w:lvl w:ilvl="1" w:tplc="04090019" w:tentative="1">
      <w:start w:val="1"/>
      <w:numFmt w:val="lowerLetter"/>
      <w:lvlText w:val="%2."/>
      <w:lvlJc w:val="left"/>
      <w:pPr>
        <w:tabs>
          <w:tab w:val="num" w:pos="3141"/>
        </w:tabs>
        <w:ind w:left="3141" w:hanging="360"/>
      </w:pPr>
    </w:lvl>
    <w:lvl w:ilvl="2" w:tplc="0409001B" w:tentative="1">
      <w:start w:val="1"/>
      <w:numFmt w:val="lowerRoman"/>
      <w:lvlText w:val="%3."/>
      <w:lvlJc w:val="right"/>
      <w:pPr>
        <w:tabs>
          <w:tab w:val="num" w:pos="3861"/>
        </w:tabs>
        <w:ind w:left="3861" w:hanging="180"/>
      </w:pPr>
    </w:lvl>
    <w:lvl w:ilvl="3" w:tplc="0409000F" w:tentative="1">
      <w:start w:val="1"/>
      <w:numFmt w:val="decimal"/>
      <w:lvlText w:val="%4."/>
      <w:lvlJc w:val="left"/>
      <w:pPr>
        <w:tabs>
          <w:tab w:val="num" w:pos="4581"/>
        </w:tabs>
        <w:ind w:left="4581" w:hanging="360"/>
      </w:pPr>
    </w:lvl>
    <w:lvl w:ilvl="4" w:tplc="04090019" w:tentative="1">
      <w:start w:val="1"/>
      <w:numFmt w:val="lowerLetter"/>
      <w:lvlText w:val="%5."/>
      <w:lvlJc w:val="left"/>
      <w:pPr>
        <w:tabs>
          <w:tab w:val="num" w:pos="5301"/>
        </w:tabs>
        <w:ind w:left="5301" w:hanging="360"/>
      </w:pPr>
    </w:lvl>
    <w:lvl w:ilvl="5" w:tplc="0409001B" w:tentative="1">
      <w:start w:val="1"/>
      <w:numFmt w:val="lowerRoman"/>
      <w:lvlText w:val="%6."/>
      <w:lvlJc w:val="right"/>
      <w:pPr>
        <w:tabs>
          <w:tab w:val="num" w:pos="6021"/>
        </w:tabs>
        <w:ind w:left="6021" w:hanging="180"/>
      </w:pPr>
    </w:lvl>
    <w:lvl w:ilvl="6" w:tplc="0409000F" w:tentative="1">
      <w:start w:val="1"/>
      <w:numFmt w:val="decimal"/>
      <w:lvlText w:val="%7."/>
      <w:lvlJc w:val="left"/>
      <w:pPr>
        <w:tabs>
          <w:tab w:val="num" w:pos="6741"/>
        </w:tabs>
        <w:ind w:left="6741" w:hanging="360"/>
      </w:pPr>
    </w:lvl>
    <w:lvl w:ilvl="7" w:tplc="04090019" w:tentative="1">
      <w:start w:val="1"/>
      <w:numFmt w:val="lowerLetter"/>
      <w:lvlText w:val="%8."/>
      <w:lvlJc w:val="left"/>
      <w:pPr>
        <w:tabs>
          <w:tab w:val="num" w:pos="7461"/>
        </w:tabs>
        <w:ind w:left="7461" w:hanging="360"/>
      </w:pPr>
    </w:lvl>
    <w:lvl w:ilvl="8" w:tplc="0409001B" w:tentative="1">
      <w:start w:val="1"/>
      <w:numFmt w:val="lowerRoman"/>
      <w:lvlText w:val="%9."/>
      <w:lvlJc w:val="right"/>
      <w:pPr>
        <w:tabs>
          <w:tab w:val="num" w:pos="8181"/>
        </w:tabs>
        <w:ind w:left="8181" w:hanging="180"/>
      </w:pPr>
    </w:lvl>
  </w:abstractNum>
  <w:abstractNum w:abstractNumId="5" w15:restartNumberingAfterBreak="0">
    <w:nsid w:val="12CD04CF"/>
    <w:multiLevelType w:val="multilevel"/>
    <w:tmpl w:val="57DAD9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F718D8"/>
    <w:multiLevelType w:val="multilevel"/>
    <w:tmpl w:val="9AF67EAC"/>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AC0EE7"/>
    <w:multiLevelType w:val="multilevel"/>
    <w:tmpl w:val="F46218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FF1761"/>
    <w:multiLevelType w:val="multilevel"/>
    <w:tmpl w:val="202A3844"/>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2B413A8"/>
    <w:multiLevelType w:val="multilevel"/>
    <w:tmpl w:val="8FB6BC3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211C20"/>
    <w:multiLevelType w:val="multilevel"/>
    <w:tmpl w:val="37EEED5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2" w15:restartNumberingAfterBreak="0">
    <w:nsid w:val="3D897BDD"/>
    <w:multiLevelType w:val="multilevel"/>
    <w:tmpl w:val="BAF4C99E"/>
    <w:lvl w:ilvl="0">
      <w:start w:val="4"/>
      <w:numFmt w:val="decimal"/>
      <w:lvlText w:val="%1."/>
      <w:lvlJc w:val="left"/>
      <w:pPr>
        <w:ind w:left="360" w:hanging="360"/>
      </w:pPr>
      <w:rPr>
        <w:rFonts w:hint="default"/>
        <w:color w:val="FF0000"/>
      </w:rPr>
    </w:lvl>
    <w:lvl w:ilvl="1">
      <w:start w:val="4"/>
      <w:numFmt w:val="decimal"/>
      <w:lvlText w:val="%1.%2."/>
      <w:lvlJc w:val="left"/>
      <w:pPr>
        <w:ind w:left="360" w:hanging="36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13" w15:restartNumberingAfterBreak="0">
    <w:nsid w:val="3E993A41"/>
    <w:multiLevelType w:val="multilevel"/>
    <w:tmpl w:val="1842054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AD601B"/>
    <w:multiLevelType w:val="hybridMultilevel"/>
    <w:tmpl w:val="ADF65082"/>
    <w:lvl w:ilvl="0" w:tplc="0409000F">
      <w:start w:val="1"/>
      <w:numFmt w:val="decimal"/>
      <w:lvlText w:val="%1."/>
      <w:lvlJc w:val="left"/>
      <w:pPr>
        <w:ind w:left="360" w:hanging="360"/>
      </w:pPr>
      <w:rPr>
        <w:rFonts w:hint="default"/>
        <w:b w:val="0"/>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9E7FA3"/>
    <w:multiLevelType w:val="multilevel"/>
    <w:tmpl w:val="DDACD44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1100FE"/>
    <w:multiLevelType w:val="multilevel"/>
    <w:tmpl w:val="59765A90"/>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46043C"/>
    <w:multiLevelType w:val="multilevel"/>
    <w:tmpl w:val="37EA66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7396C87"/>
    <w:multiLevelType w:val="hybridMultilevel"/>
    <w:tmpl w:val="AD4CB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8780217"/>
    <w:multiLevelType w:val="multilevel"/>
    <w:tmpl w:val="957411FE"/>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A977B69"/>
    <w:multiLevelType w:val="multilevel"/>
    <w:tmpl w:val="5F7A5D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EB3E36"/>
    <w:multiLevelType w:val="multilevel"/>
    <w:tmpl w:val="AC18C4C8"/>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D5F375B"/>
    <w:multiLevelType w:val="multilevel"/>
    <w:tmpl w:val="D466E82E"/>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2D23E86"/>
    <w:multiLevelType w:val="multilevel"/>
    <w:tmpl w:val="9D903ED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40815C5"/>
    <w:multiLevelType w:val="multilevel"/>
    <w:tmpl w:val="E3A6EF0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33929915">
    <w:abstractNumId w:val="17"/>
  </w:num>
  <w:num w:numId="2" w16cid:durableId="18285677">
    <w:abstractNumId w:val="3"/>
  </w:num>
  <w:num w:numId="3" w16cid:durableId="2043171538">
    <w:abstractNumId w:val="18"/>
  </w:num>
  <w:num w:numId="4" w16cid:durableId="22561421">
    <w:abstractNumId w:val="4"/>
  </w:num>
  <w:num w:numId="5" w16cid:durableId="1663660234">
    <w:abstractNumId w:val="11"/>
  </w:num>
  <w:num w:numId="6" w16cid:durableId="1333021832">
    <w:abstractNumId w:val="5"/>
  </w:num>
  <w:num w:numId="7" w16cid:durableId="1041589833">
    <w:abstractNumId w:val="22"/>
  </w:num>
  <w:num w:numId="8" w16cid:durableId="1091194143">
    <w:abstractNumId w:val="10"/>
  </w:num>
  <w:num w:numId="9" w16cid:durableId="1969698679">
    <w:abstractNumId w:val="7"/>
  </w:num>
  <w:num w:numId="10" w16cid:durableId="149489262">
    <w:abstractNumId w:val="19"/>
  </w:num>
  <w:num w:numId="11" w16cid:durableId="1528175643">
    <w:abstractNumId w:val="9"/>
  </w:num>
  <w:num w:numId="12" w16cid:durableId="1905483696">
    <w:abstractNumId w:val="13"/>
  </w:num>
  <w:num w:numId="13" w16cid:durableId="733044896">
    <w:abstractNumId w:val="6"/>
  </w:num>
  <w:num w:numId="14" w16cid:durableId="472017756">
    <w:abstractNumId w:val="24"/>
  </w:num>
  <w:num w:numId="15" w16cid:durableId="2080245588">
    <w:abstractNumId w:val="12"/>
  </w:num>
  <w:num w:numId="16" w16cid:durableId="1442187894">
    <w:abstractNumId w:val="0"/>
  </w:num>
  <w:num w:numId="17" w16cid:durableId="1946187955">
    <w:abstractNumId w:val="20"/>
  </w:num>
  <w:num w:numId="18" w16cid:durableId="864445676">
    <w:abstractNumId w:val="8"/>
  </w:num>
  <w:num w:numId="19" w16cid:durableId="2128238500">
    <w:abstractNumId w:val="16"/>
  </w:num>
  <w:num w:numId="20" w16cid:durableId="2048524881">
    <w:abstractNumId w:val="26"/>
  </w:num>
  <w:num w:numId="21" w16cid:durableId="89668023">
    <w:abstractNumId w:val="14"/>
  </w:num>
  <w:num w:numId="22" w16cid:durableId="1883131526">
    <w:abstractNumId w:val="25"/>
  </w:num>
  <w:num w:numId="23" w16cid:durableId="636834184">
    <w:abstractNumId w:val="15"/>
  </w:num>
  <w:num w:numId="24" w16cid:durableId="587159111">
    <w:abstractNumId w:val="21"/>
  </w:num>
  <w:num w:numId="25" w16cid:durableId="93528589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ctiveWritingStyle w:appName="MSWord" w:lang="en-US" w:vendorID="64" w:dllVersion="131077" w:nlCheck="1" w:checkStyle="1"/>
  <w:activeWritingStyle w:appName="MSWord" w:lang="en-US" w:vendorID="64" w:dllVersion="131078"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useSingleBorderforContiguousCells/>
    <w:showBreaksInFrames/>
    <w:suppressTopSpacing/>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0C14"/>
    <w:rsid w:val="00006D34"/>
    <w:rsid w:val="0001308C"/>
    <w:rsid w:val="0001486B"/>
    <w:rsid w:val="00015053"/>
    <w:rsid w:val="00017A59"/>
    <w:rsid w:val="0002432F"/>
    <w:rsid w:val="00025E0D"/>
    <w:rsid w:val="0002634C"/>
    <w:rsid w:val="0003004D"/>
    <w:rsid w:val="00031752"/>
    <w:rsid w:val="00031ED3"/>
    <w:rsid w:val="00032D11"/>
    <w:rsid w:val="00033687"/>
    <w:rsid w:val="0003456C"/>
    <w:rsid w:val="00036EB2"/>
    <w:rsid w:val="0003763F"/>
    <w:rsid w:val="000408C1"/>
    <w:rsid w:val="00040A46"/>
    <w:rsid w:val="000410A3"/>
    <w:rsid w:val="0004291F"/>
    <w:rsid w:val="00042D0E"/>
    <w:rsid w:val="0004550A"/>
    <w:rsid w:val="00045D23"/>
    <w:rsid w:val="00046379"/>
    <w:rsid w:val="00046D97"/>
    <w:rsid w:val="00047A12"/>
    <w:rsid w:val="00047BB9"/>
    <w:rsid w:val="00052069"/>
    <w:rsid w:val="00052ED4"/>
    <w:rsid w:val="0005393B"/>
    <w:rsid w:val="00053D28"/>
    <w:rsid w:val="000547A8"/>
    <w:rsid w:val="0005491A"/>
    <w:rsid w:val="00055225"/>
    <w:rsid w:val="000561F3"/>
    <w:rsid w:val="00057165"/>
    <w:rsid w:val="000607A5"/>
    <w:rsid w:val="00062C63"/>
    <w:rsid w:val="00066D30"/>
    <w:rsid w:val="00067348"/>
    <w:rsid w:val="00070372"/>
    <w:rsid w:val="0007052B"/>
    <w:rsid w:val="00070F23"/>
    <w:rsid w:val="00072789"/>
    <w:rsid w:val="00072B1A"/>
    <w:rsid w:val="00074E9D"/>
    <w:rsid w:val="00075440"/>
    <w:rsid w:val="00077941"/>
    <w:rsid w:val="0008068F"/>
    <w:rsid w:val="00080D07"/>
    <w:rsid w:val="000812AD"/>
    <w:rsid w:val="000813C8"/>
    <w:rsid w:val="00081F92"/>
    <w:rsid w:val="00087CC3"/>
    <w:rsid w:val="00087E7F"/>
    <w:rsid w:val="00092E52"/>
    <w:rsid w:val="0009349D"/>
    <w:rsid w:val="000A5369"/>
    <w:rsid w:val="000A65F4"/>
    <w:rsid w:val="000A79C2"/>
    <w:rsid w:val="000A7EAF"/>
    <w:rsid w:val="000A7F1D"/>
    <w:rsid w:val="000B024B"/>
    <w:rsid w:val="000B0A36"/>
    <w:rsid w:val="000B1377"/>
    <w:rsid w:val="000B19AB"/>
    <w:rsid w:val="000B41FC"/>
    <w:rsid w:val="000B645E"/>
    <w:rsid w:val="000B6B9F"/>
    <w:rsid w:val="000C096F"/>
    <w:rsid w:val="000C1098"/>
    <w:rsid w:val="000C10B8"/>
    <w:rsid w:val="000C1AF8"/>
    <w:rsid w:val="000C2329"/>
    <w:rsid w:val="000C2E70"/>
    <w:rsid w:val="000C304D"/>
    <w:rsid w:val="000C36E5"/>
    <w:rsid w:val="000C3EB2"/>
    <w:rsid w:val="000C3FBF"/>
    <w:rsid w:val="000C4B6B"/>
    <w:rsid w:val="000D3D7E"/>
    <w:rsid w:val="000D55E5"/>
    <w:rsid w:val="000D580E"/>
    <w:rsid w:val="000E0EF6"/>
    <w:rsid w:val="000E3FFE"/>
    <w:rsid w:val="000E5137"/>
    <w:rsid w:val="000E5488"/>
    <w:rsid w:val="000E5C39"/>
    <w:rsid w:val="000F1662"/>
    <w:rsid w:val="000F4035"/>
    <w:rsid w:val="000F5BDD"/>
    <w:rsid w:val="000F5F98"/>
    <w:rsid w:val="000F7169"/>
    <w:rsid w:val="000F7618"/>
    <w:rsid w:val="000F78F9"/>
    <w:rsid w:val="000F79EA"/>
    <w:rsid w:val="0010360D"/>
    <w:rsid w:val="0010404E"/>
    <w:rsid w:val="001060FF"/>
    <w:rsid w:val="00106D90"/>
    <w:rsid w:val="001072B7"/>
    <w:rsid w:val="00107E83"/>
    <w:rsid w:val="00110FDF"/>
    <w:rsid w:val="00111C13"/>
    <w:rsid w:val="00114181"/>
    <w:rsid w:val="001142F7"/>
    <w:rsid w:val="00114687"/>
    <w:rsid w:val="00114704"/>
    <w:rsid w:val="00114F61"/>
    <w:rsid w:val="001161F8"/>
    <w:rsid w:val="0011620E"/>
    <w:rsid w:val="00116E73"/>
    <w:rsid w:val="00121942"/>
    <w:rsid w:val="00121CDD"/>
    <w:rsid w:val="00123173"/>
    <w:rsid w:val="00123FE6"/>
    <w:rsid w:val="0012533A"/>
    <w:rsid w:val="001255E1"/>
    <w:rsid w:val="00125C12"/>
    <w:rsid w:val="00125FE1"/>
    <w:rsid w:val="00127E5B"/>
    <w:rsid w:val="001329D9"/>
    <w:rsid w:val="00132E58"/>
    <w:rsid w:val="00142B0D"/>
    <w:rsid w:val="00142E1E"/>
    <w:rsid w:val="001446CF"/>
    <w:rsid w:val="00145C29"/>
    <w:rsid w:val="00146464"/>
    <w:rsid w:val="001479F7"/>
    <w:rsid w:val="00147FCF"/>
    <w:rsid w:val="00152A17"/>
    <w:rsid w:val="00152BAD"/>
    <w:rsid w:val="00152EEF"/>
    <w:rsid w:val="00153519"/>
    <w:rsid w:val="0015603B"/>
    <w:rsid w:val="00156BDE"/>
    <w:rsid w:val="0015724B"/>
    <w:rsid w:val="00157A64"/>
    <w:rsid w:val="001601D5"/>
    <w:rsid w:val="00161B12"/>
    <w:rsid w:val="00161B7F"/>
    <w:rsid w:val="001625A0"/>
    <w:rsid w:val="001631F0"/>
    <w:rsid w:val="001671D5"/>
    <w:rsid w:val="001676DF"/>
    <w:rsid w:val="00173113"/>
    <w:rsid w:val="00173699"/>
    <w:rsid w:val="00174BE1"/>
    <w:rsid w:val="001756A7"/>
    <w:rsid w:val="001776D4"/>
    <w:rsid w:val="00184B94"/>
    <w:rsid w:val="001858C5"/>
    <w:rsid w:val="00186AF7"/>
    <w:rsid w:val="00187CE6"/>
    <w:rsid w:val="00190085"/>
    <w:rsid w:val="001908EE"/>
    <w:rsid w:val="001911DC"/>
    <w:rsid w:val="0019356B"/>
    <w:rsid w:val="00197C24"/>
    <w:rsid w:val="001A25A2"/>
    <w:rsid w:val="001A2C74"/>
    <w:rsid w:val="001A4373"/>
    <w:rsid w:val="001B01C5"/>
    <w:rsid w:val="001B01E7"/>
    <w:rsid w:val="001B16DA"/>
    <w:rsid w:val="001B1C33"/>
    <w:rsid w:val="001B2995"/>
    <w:rsid w:val="001B35BE"/>
    <w:rsid w:val="001B3988"/>
    <w:rsid w:val="001B4888"/>
    <w:rsid w:val="001B56AC"/>
    <w:rsid w:val="001B59D2"/>
    <w:rsid w:val="001C03BE"/>
    <w:rsid w:val="001C128E"/>
    <w:rsid w:val="001C197D"/>
    <w:rsid w:val="001C321B"/>
    <w:rsid w:val="001C3372"/>
    <w:rsid w:val="001C3828"/>
    <w:rsid w:val="001C7B39"/>
    <w:rsid w:val="001D1156"/>
    <w:rsid w:val="001D770C"/>
    <w:rsid w:val="001E3BDB"/>
    <w:rsid w:val="001E46A7"/>
    <w:rsid w:val="001E5794"/>
    <w:rsid w:val="001E63F1"/>
    <w:rsid w:val="001F3E67"/>
    <w:rsid w:val="001F464C"/>
    <w:rsid w:val="001F4E01"/>
    <w:rsid w:val="001F6ABA"/>
    <w:rsid w:val="00200D86"/>
    <w:rsid w:val="00202B9D"/>
    <w:rsid w:val="00206728"/>
    <w:rsid w:val="00206C82"/>
    <w:rsid w:val="002141E1"/>
    <w:rsid w:val="002143C8"/>
    <w:rsid w:val="00214EFD"/>
    <w:rsid w:val="00217CF7"/>
    <w:rsid w:val="0022156D"/>
    <w:rsid w:val="00221823"/>
    <w:rsid w:val="00222513"/>
    <w:rsid w:val="002227AF"/>
    <w:rsid w:val="00222B00"/>
    <w:rsid w:val="00223015"/>
    <w:rsid w:val="00224461"/>
    <w:rsid w:val="00226F9D"/>
    <w:rsid w:val="002300DC"/>
    <w:rsid w:val="002301CF"/>
    <w:rsid w:val="00231132"/>
    <w:rsid w:val="00231E87"/>
    <w:rsid w:val="002325EC"/>
    <w:rsid w:val="002338FF"/>
    <w:rsid w:val="00234487"/>
    <w:rsid w:val="00235974"/>
    <w:rsid w:val="00240429"/>
    <w:rsid w:val="00241029"/>
    <w:rsid w:val="002432CC"/>
    <w:rsid w:val="002432ED"/>
    <w:rsid w:val="00244856"/>
    <w:rsid w:val="0024636B"/>
    <w:rsid w:val="00246994"/>
    <w:rsid w:val="00247572"/>
    <w:rsid w:val="00247756"/>
    <w:rsid w:val="002503BF"/>
    <w:rsid w:val="00255A37"/>
    <w:rsid w:val="00261D03"/>
    <w:rsid w:val="00261D3C"/>
    <w:rsid w:val="00261E18"/>
    <w:rsid w:val="00264709"/>
    <w:rsid w:val="00265108"/>
    <w:rsid w:val="0026582D"/>
    <w:rsid w:val="00265A5D"/>
    <w:rsid w:val="002676EA"/>
    <w:rsid w:val="0026770A"/>
    <w:rsid w:val="00267A9B"/>
    <w:rsid w:val="002701BD"/>
    <w:rsid w:val="00272442"/>
    <w:rsid w:val="00274AF6"/>
    <w:rsid w:val="0027509C"/>
    <w:rsid w:val="00280584"/>
    <w:rsid w:val="00282AEA"/>
    <w:rsid w:val="002859E8"/>
    <w:rsid w:val="00292077"/>
    <w:rsid w:val="00292663"/>
    <w:rsid w:val="00293B75"/>
    <w:rsid w:val="00296E3C"/>
    <w:rsid w:val="002A2B12"/>
    <w:rsid w:val="002A3AE2"/>
    <w:rsid w:val="002A3F7C"/>
    <w:rsid w:val="002A6C2F"/>
    <w:rsid w:val="002A7115"/>
    <w:rsid w:val="002B2256"/>
    <w:rsid w:val="002B226F"/>
    <w:rsid w:val="002B26E1"/>
    <w:rsid w:val="002B369F"/>
    <w:rsid w:val="002B6A88"/>
    <w:rsid w:val="002B7172"/>
    <w:rsid w:val="002B745B"/>
    <w:rsid w:val="002B7695"/>
    <w:rsid w:val="002B7850"/>
    <w:rsid w:val="002C0C08"/>
    <w:rsid w:val="002C0E87"/>
    <w:rsid w:val="002C222A"/>
    <w:rsid w:val="002C2583"/>
    <w:rsid w:val="002C4343"/>
    <w:rsid w:val="002C6D26"/>
    <w:rsid w:val="002C6EE7"/>
    <w:rsid w:val="002D0839"/>
    <w:rsid w:val="002D310F"/>
    <w:rsid w:val="002D387E"/>
    <w:rsid w:val="002D48FB"/>
    <w:rsid w:val="002D50C0"/>
    <w:rsid w:val="002D62E8"/>
    <w:rsid w:val="002D74F4"/>
    <w:rsid w:val="002E03F4"/>
    <w:rsid w:val="002E1D94"/>
    <w:rsid w:val="002E5228"/>
    <w:rsid w:val="002E586D"/>
    <w:rsid w:val="002E5C6B"/>
    <w:rsid w:val="002E7CC1"/>
    <w:rsid w:val="002F013E"/>
    <w:rsid w:val="002F297D"/>
    <w:rsid w:val="002F352D"/>
    <w:rsid w:val="002F61DB"/>
    <w:rsid w:val="002F626F"/>
    <w:rsid w:val="00302042"/>
    <w:rsid w:val="0030263F"/>
    <w:rsid w:val="00305FF4"/>
    <w:rsid w:val="00307842"/>
    <w:rsid w:val="003100BC"/>
    <w:rsid w:val="00310458"/>
    <w:rsid w:val="003127FB"/>
    <w:rsid w:val="00321619"/>
    <w:rsid w:val="0032220E"/>
    <w:rsid w:val="0032272C"/>
    <w:rsid w:val="00322A18"/>
    <w:rsid w:val="00326A27"/>
    <w:rsid w:val="00330650"/>
    <w:rsid w:val="0033081E"/>
    <w:rsid w:val="00330CC5"/>
    <w:rsid w:val="00334C14"/>
    <w:rsid w:val="00336AE8"/>
    <w:rsid w:val="00341FD7"/>
    <w:rsid w:val="0034341F"/>
    <w:rsid w:val="003455BD"/>
    <w:rsid w:val="0035018B"/>
    <w:rsid w:val="00353A71"/>
    <w:rsid w:val="00353E1C"/>
    <w:rsid w:val="003540B3"/>
    <w:rsid w:val="00355C10"/>
    <w:rsid w:val="00356236"/>
    <w:rsid w:val="003565BC"/>
    <w:rsid w:val="00357A83"/>
    <w:rsid w:val="00365DCE"/>
    <w:rsid w:val="0036796F"/>
    <w:rsid w:val="003718A4"/>
    <w:rsid w:val="00373084"/>
    <w:rsid w:val="0037346F"/>
    <w:rsid w:val="00373DBB"/>
    <w:rsid w:val="0038328A"/>
    <w:rsid w:val="00385EF1"/>
    <w:rsid w:val="00385FFD"/>
    <w:rsid w:val="00390FA6"/>
    <w:rsid w:val="003919EF"/>
    <w:rsid w:val="00391BA5"/>
    <w:rsid w:val="003969A7"/>
    <w:rsid w:val="003A08F7"/>
    <w:rsid w:val="003A1EC7"/>
    <w:rsid w:val="003A27A4"/>
    <w:rsid w:val="003A2CEC"/>
    <w:rsid w:val="003A3E18"/>
    <w:rsid w:val="003A6367"/>
    <w:rsid w:val="003B0C75"/>
    <w:rsid w:val="003B1D4C"/>
    <w:rsid w:val="003B2AC9"/>
    <w:rsid w:val="003B2BD1"/>
    <w:rsid w:val="003B39BC"/>
    <w:rsid w:val="003B494F"/>
    <w:rsid w:val="003B5AE6"/>
    <w:rsid w:val="003C161B"/>
    <w:rsid w:val="003C19A3"/>
    <w:rsid w:val="003C1EDA"/>
    <w:rsid w:val="003C6B01"/>
    <w:rsid w:val="003C7DB2"/>
    <w:rsid w:val="003D4FB7"/>
    <w:rsid w:val="003D704B"/>
    <w:rsid w:val="003E39DF"/>
    <w:rsid w:val="003E3A7D"/>
    <w:rsid w:val="003E5373"/>
    <w:rsid w:val="003E6260"/>
    <w:rsid w:val="003E64E3"/>
    <w:rsid w:val="003E6A30"/>
    <w:rsid w:val="003F009A"/>
    <w:rsid w:val="003F1440"/>
    <w:rsid w:val="003F14C8"/>
    <w:rsid w:val="003F2759"/>
    <w:rsid w:val="003F3835"/>
    <w:rsid w:val="003F3EFF"/>
    <w:rsid w:val="003F4105"/>
    <w:rsid w:val="003F5140"/>
    <w:rsid w:val="003F60C5"/>
    <w:rsid w:val="003F6B2A"/>
    <w:rsid w:val="004030B8"/>
    <w:rsid w:val="00407DE7"/>
    <w:rsid w:val="0041018C"/>
    <w:rsid w:val="00410AB5"/>
    <w:rsid w:val="004125D8"/>
    <w:rsid w:val="00414688"/>
    <w:rsid w:val="00415AE3"/>
    <w:rsid w:val="004168BB"/>
    <w:rsid w:val="00422505"/>
    <w:rsid w:val="004233EC"/>
    <w:rsid w:val="004234C4"/>
    <w:rsid w:val="00424351"/>
    <w:rsid w:val="00424E3A"/>
    <w:rsid w:val="00425DC7"/>
    <w:rsid w:val="00427A60"/>
    <w:rsid w:val="004329E2"/>
    <w:rsid w:val="004350F1"/>
    <w:rsid w:val="004372A3"/>
    <w:rsid w:val="0044035D"/>
    <w:rsid w:val="0044152C"/>
    <w:rsid w:val="0044244C"/>
    <w:rsid w:val="00442484"/>
    <w:rsid w:val="00443A3C"/>
    <w:rsid w:val="00443D39"/>
    <w:rsid w:val="00446704"/>
    <w:rsid w:val="004474B1"/>
    <w:rsid w:val="00447C05"/>
    <w:rsid w:val="00447CB1"/>
    <w:rsid w:val="00450F46"/>
    <w:rsid w:val="00451F54"/>
    <w:rsid w:val="00454664"/>
    <w:rsid w:val="00456B6B"/>
    <w:rsid w:val="00457574"/>
    <w:rsid w:val="0045774E"/>
    <w:rsid w:val="0046097B"/>
    <w:rsid w:val="00460D9D"/>
    <w:rsid w:val="0046133F"/>
    <w:rsid w:val="00461A09"/>
    <w:rsid w:val="00462869"/>
    <w:rsid w:val="00464C01"/>
    <w:rsid w:val="00465A42"/>
    <w:rsid w:val="00465F5D"/>
    <w:rsid w:val="004729CA"/>
    <w:rsid w:val="00472C46"/>
    <w:rsid w:val="00473B40"/>
    <w:rsid w:val="00474096"/>
    <w:rsid w:val="00474BAC"/>
    <w:rsid w:val="0047663A"/>
    <w:rsid w:val="00477E0D"/>
    <w:rsid w:val="00480033"/>
    <w:rsid w:val="00480A94"/>
    <w:rsid w:val="00481DF9"/>
    <w:rsid w:val="004861FD"/>
    <w:rsid w:val="0048696B"/>
    <w:rsid w:val="00486F3D"/>
    <w:rsid w:val="00487AF3"/>
    <w:rsid w:val="00491697"/>
    <w:rsid w:val="00491F23"/>
    <w:rsid w:val="00493056"/>
    <w:rsid w:val="0049612C"/>
    <w:rsid w:val="004979E9"/>
    <w:rsid w:val="00497AEE"/>
    <w:rsid w:val="00497C02"/>
    <w:rsid w:val="004A0E12"/>
    <w:rsid w:val="004A3971"/>
    <w:rsid w:val="004A5645"/>
    <w:rsid w:val="004A5B11"/>
    <w:rsid w:val="004A7252"/>
    <w:rsid w:val="004B0CA6"/>
    <w:rsid w:val="004B1889"/>
    <w:rsid w:val="004B4B55"/>
    <w:rsid w:val="004B6B75"/>
    <w:rsid w:val="004B6DA1"/>
    <w:rsid w:val="004C0A0A"/>
    <w:rsid w:val="004C1F03"/>
    <w:rsid w:val="004C61A4"/>
    <w:rsid w:val="004C7DD2"/>
    <w:rsid w:val="004D0D19"/>
    <w:rsid w:val="004D14A6"/>
    <w:rsid w:val="004D1568"/>
    <w:rsid w:val="004D40B7"/>
    <w:rsid w:val="004D5CCE"/>
    <w:rsid w:val="004D5F92"/>
    <w:rsid w:val="004E1742"/>
    <w:rsid w:val="004E174B"/>
    <w:rsid w:val="004E17D1"/>
    <w:rsid w:val="004E322C"/>
    <w:rsid w:val="004E44BE"/>
    <w:rsid w:val="004E4F29"/>
    <w:rsid w:val="004E60B7"/>
    <w:rsid w:val="004E642C"/>
    <w:rsid w:val="004E7518"/>
    <w:rsid w:val="004F05F7"/>
    <w:rsid w:val="004F065A"/>
    <w:rsid w:val="004F28D2"/>
    <w:rsid w:val="004F4461"/>
    <w:rsid w:val="004F735D"/>
    <w:rsid w:val="004F7640"/>
    <w:rsid w:val="0050409E"/>
    <w:rsid w:val="00506B5E"/>
    <w:rsid w:val="00510C7A"/>
    <w:rsid w:val="005125E4"/>
    <w:rsid w:val="005126EB"/>
    <w:rsid w:val="00515298"/>
    <w:rsid w:val="0051546C"/>
    <w:rsid w:val="00516DCB"/>
    <w:rsid w:val="005173B6"/>
    <w:rsid w:val="005174A1"/>
    <w:rsid w:val="005226E2"/>
    <w:rsid w:val="00522AFB"/>
    <w:rsid w:val="005231EA"/>
    <w:rsid w:val="005234CD"/>
    <w:rsid w:val="005266AA"/>
    <w:rsid w:val="00534846"/>
    <w:rsid w:val="005377FF"/>
    <w:rsid w:val="00540E4C"/>
    <w:rsid w:val="00543A27"/>
    <w:rsid w:val="0054674E"/>
    <w:rsid w:val="00546859"/>
    <w:rsid w:val="005560FC"/>
    <w:rsid w:val="005573F0"/>
    <w:rsid w:val="00557A25"/>
    <w:rsid w:val="00560F09"/>
    <w:rsid w:val="0056161F"/>
    <w:rsid w:val="00561C8C"/>
    <w:rsid w:val="00562A1B"/>
    <w:rsid w:val="00564830"/>
    <w:rsid w:val="005654E2"/>
    <w:rsid w:val="0056579A"/>
    <w:rsid w:val="00566517"/>
    <w:rsid w:val="005676A7"/>
    <w:rsid w:val="0057060A"/>
    <w:rsid w:val="00570E74"/>
    <w:rsid w:val="00571DAA"/>
    <w:rsid w:val="005721CC"/>
    <w:rsid w:val="005733AD"/>
    <w:rsid w:val="005747B5"/>
    <w:rsid w:val="00574D73"/>
    <w:rsid w:val="0057569E"/>
    <w:rsid w:val="00575928"/>
    <w:rsid w:val="00576BE3"/>
    <w:rsid w:val="00577DA8"/>
    <w:rsid w:val="00580948"/>
    <w:rsid w:val="005814C0"/>
    <w:rsid w:val="00582CA4"/>
    <w:rsid w:val="00584869"/>
    <w:rsid w:val="00585478"/>
    <w:rsid w:val="00586D0F"/>
    <w:rsid w:val="00587AB3"/>
    <w:rsid w:val="00590863"/>
    <w:rsid w:val="00591149"/>
    <w:rsid w:val="00592E1C"/>
    <w:rsid w:val="00596A32"/>
    <w:rsid w:val="00596C2F"/>
    <w:rsid w:val="005A1AAF"/>
    <w:rsid w:val="005A4304"/>
    <w:rsid w:val="005A5902"/>
    <w:rsid w:val="005B2771"/>
    <w:rsid w:val="005B3BB8"/>
    <w:rsid w:val="005B560F"/>
    <w:rsid w:val="005B6E72"/>
    <w:rsid w:val="005B7EE8"/>
    <w:rsid w:val="005C168C"/>
    <w:rsid w:val="005C2D53"/>
    <w:rsid w:val="005C3221"/>
    <w:rsid w:val="005C510D"/>
    <w:rsid w:val="005C571D"/>
    <w:rsid w:val="005C59AD"/>
    <w:rsid w:val="005C7063"/>
    <w:rsid w:val="005D083C"/>
    <w:rsid w:val="005D0E68"/>
    <w:rsid w:val="005D59A6"/>
    <w:rsid w:val="005D784A"/>
    <w:rsid w:val="005E0A88"/>
    <w:rsid w:val="005E0DF0"/>
    <w:rsid w:val="005E1020"/>
    <w:rsid w:val="005E7510"/>
    <w:rsid w:val="005F01C9"/>
    <w:rsid w:val="005F040E"/>
    <w:rsid w:val="005F0DED"/>
    <w:rsid w:val="005F1A49"/>
    <w:rsid w:val="005F234F"/>
    <w:rsid w:val="005F5605"/>
    <w:rsid w:val="005F5BB2"/>
    <w:rsid w:val="005F5C00"/>
    <w:rsid w:val="005F68BE"/>
    <w:rsid w:val="005F6934"/>
    <w:rsid w:val="005F7FFC"/>
    <w:rsid w:val="00600144"/>
    <w:rsid w:val="006009FF"/>
    <w:rsid w:val="00601346"/>
    <w:rsid w:val="006015DD"/>
    <w:rsid w:val="006032DA"/>
    <w:rsid w:val="00603B2F"/>
    <w:rsid w:val="00604372"/>
    <w:rsid w:val="00604A2B"/>
    <w:rsid w:val="00610C14"/>
    <w:rsid w:val="0061154E"/>
    <w:rsid w:val="00611A3B"/>
    <w:rsid w:val="00612019"/>
    <w:rsid w:val="00612D81"/>
    <w:rsid w:val="0061335E"/>
    <w:rsid w:val="0061494B"/>
    <w:rsid w:val="00614ADA"/>
    <w:rsid w:val="00616272"/>
    <w:rsid w:val="006165C1"/>
    <w:rsid w:val="006205D8"/>
    <w:rsid w:val="0062123E"/>
    <w:rsid w:val="0062129F"/>
    <w:rsid w:val="00622D09"/>
    <w:rsid w:val="006230B8"/>
    <w:rsid w:val="00624E3C"/>
    <w:rsid w:val="00624FA3"/>
    <w:rsid w:val="006264EB"/>
    <w:rsid w:val="00631748"/>
    <w:rsid w:val="006320DE"/>
    <w:rsid w:val="00633A54"/>
    <w:rsid w:val="0063439F"/>
    <w:rsid w:val="00640C9C"/>
    <w:rsid w:val="00644265"/>
    <w:rsid w:val="00646D40"/>
    <w:rsid w:val="0065026E"/>
    <w:rsid w:val="00650ADD"/>
    <w:rsid w:val="006513E7"/>
    <w:rsid w:val="00652121"/>
    <w:rsid w:val="006521E4"/>
    <w:rsid w:val="00660C1E"/>
    <w:rsid w:val="00664F35"/>
    <w:rsid w:val="006668A7"/>
    <w:rsid w:val="0067246C"/>
    <w:rsid w:val="00672935"/>
    <w:rsid w:val="00673BE3"/>
    <w:rsid w:val="00674E49"/>
    <w:rsid w:val="0067569B"/>
    <w:rsid w:val="00675983"/>
    <w:rsid w:val="0068418A"/>
    <w:rsid w:val="00684399"/>
    <w:rsid w:val="00684D51"/>
    <w:rsid w:val="00687325"/>
    <w:rsid w:val="0068790A"/>
    <w:rsid w:val="006900A5"/>
    <w:rsid w:val="00690409"/>
    <w:rsid w:val="00693D59"/>
    <w:rsid w:val="006946C6"/>
    <w:rsid w:val="00694BF5"/>
    <w:rsid w:val="00695550"/>
    <w:rsid w:val="006A0DE7"/>
    <w:rsid w:val="006A2C36"/>
    <w:rsid w:val="006A4CDF"/>
    <w:rsid w:val="006A5A3F"/>
    <w:rsid w:val="006A5D88"/>
    <w:rsid w:val="006A6690"/>
    <w:rsid w:val="006A6953"/>
    <w:rsid w:val="006B0C05"/>
    <w:rsid w:val="006B1713"/>
    <w:rsid w:val="006B22A3"/>
    <w:rsid w:val="006B70F5"/>
    <w:rsid w:val="006C1B3A"/>
    <w:rsid w:val="006C5C70"/>
    <w:rsid w:val="006C5C8C"/>
    <w:rsid w:val="006C6DCA"/>
    <w:rsid w:val="006C7987"/>
    <w:rsid w:val="006D0860"/>
    <w:rsid w:val="006D0D63"/>
    <w:rsid w:val="006D2017"/>
    <w:rsid w:val="006D23D0"/>
    <w:rsid w:val="006D3B4E"/>
    <w:rsid w:val="006D3FC2"/>
    <w:rsid w:val="006D75C4"/>
    <w:rsid w:val="006D7B75"/>
    <w:rsid w:val="006E1754"/>
    <w:rsid w:val="006E26DB"/>
    <w:rsid w:val="006E2933"/>
    <w:rsid w:val="006E363F"/>
    <w:rsid w:val="006E515E"/>
    <w:rsid w:val="006F2AB2"/>
    <w:rsid w:val="006F37EE"/>
    <w:rsid w:val="006F3EBB"/>
    <w:rsid w:val="006F49FE"/>
    <w:rsid w:val="006F5595"/>
    <w:rsid w:val="006F6D1D"/>
    <w:rsid w:val="0070093F"/>
    <w:rsid w:val="0070217C"/>
    <w:rsid w:val="007028C4"/>
    <w:rsid w:val="00702B8E"/>
    <w:rsid w:val="00703219"/>
    <w:rsid w:val="00704156"/>
    <w:rsid w:val="0070683D"/>
    <w:rsid w:val="0071002A"/>
    <w:rsid w:val="00715A36"/>
    <w:rsid w:val="00716E14"/>
    <w:rsid w:val="00716E9C"/>
    <w:rsid w:val="0073269D"/>
    <w:rsid w:val="0073386A"/>
    <w:rsid w:val="0073396D"/>
    <w:rsid w:val="00736BFC"/>
    <w:rsid w:val="007411AA"/>
    <w:rsid w:val="00742545"/>
    <w:rsid w:val="00742B58"/>
    <w:rsid w:val="00743943"/>
    <w:rsid w:val="0074398F"/>
    <w:rsid w:val="0074546B"/>
    <w:rsid w:val="00747208"/>
    <w:rsid w:val="007508F6"/>
    <w:rsid w:val="0075555E"/>
    <w:rsid w:val="00755FD7"/>
    <w:rsid w:val="00756841"/>
    <w:rsid w:val="0076565F"/>
    <w:rsid w:val="0076601A"/>
    <w:rsid w:val="007733F8"/>
    <w:rsid w:val="007737A3"/>
    <w:rsid w:val="00773D38"/>
    <w:rsid w:val="00773FB6"/>
    <w:rsid w:val="007779EE"/>
    <w:rsid w:val="00777E5E"/>
    <w:rsid w:val="00777F56"/>
    <w:rsid w:val="007803CD"/>
    <w:rsid w:val="007810A5"/>
    <w:rsid w:val="007826F6"/>
    <w:rsid w:val="00784388"/>
    <w:rsid w:val="0078469B"/>
    <w:rsid w:val="0078622C"/>
    <w:rsid w:val="00786347"/>
    <w:rsid w:val="0078728A"/>
    <w:rsid w:val="00793AF7"/>
    <w:rsid w:val="0079561F"/>
    <w:rsid w:val="00795D04"/>
    <w:rsid w:val="00796C15"/>
    <w:rsid w:val="007A0817"/>
    <w:rsid w:val="007A0F3E"/>
    <w:rsid w:val="007A1598"/>
    <w:rsid w:val="007A1997"/>
    <w:rsid w:val="007A2BC3"/>
    <w:rsid w:val="007A4800"/>
    <w:rsid w:val="007A50CF"/>
    <w:rsid w:val="007A607E"/>
    <w:rsid w:val="007B385E"/>
    <w:rsid w:val="007B6883"/>
    <w:rsid w:val="007B701E"/>
    <w:rsid w:val="007B7C06"/>
    <w:rsid w:val="007B7FC6"/>
    <w:rsid w:val="007C0221"/>
    <w:rsid w:val="007C28E4"/>
    <w:rsid w:val="007C2B9F"/>
    <w:rsid w:val="007C303B"/>
    <w:rsid w:val="007C5A77"/>
    <w:rsid w:val="007D2526"/>
    <w:rsid w:val="007D7452"/>
    <w:rsid w:val="007E55FD"/>
    <w:rsid w:val="007E5834"/>
    <w:rsid w:val="007E58B5"/>
    <w:rsid w:val="007E5C03"/>
    <w:rsid w:val="007E607E"/>
    <w:rsid w:val="007E67C7"/>
    <w:rsid w:val="007F0797"/>
    <w:rsid w:val="007F518E"/>
    <w:rsid w:val="007F560A"/>
    <w:rsid w:val="007F5DDC"/>
    <w:rsid w:val="007F61DC"/>
    <w:rsid w:val="007F7C7E"/>
    <w:rsid w:val="008001DC"/>
    <w:rsid w:val="008003B6"/>
    <w:rsid w:val="00800729"/>
    <w:rsid w:val="0080222A"/>
    <w:rsid w:val="008027A6"/>
    <w:rsid w:val="008036D2"/>
    <w:rsid w:val="0081078D"/>
    <w:rsid w:val="0081585B"/>
    <w:rsid w:val="00815BE0"/>
    <w:rsid w:val="00816C22"/>
    <w:rsid w:val="00820415"/>
    <w:rsid w:val="00820B34"/>
    <w:rsid w:val="00820CEA"/>
    <w:rsid w:val="00823115"/>
    <w:rsid w:val="00823E04"/>
    <w:rsid w:val="008250C9"/>
    <w:rsid w:val="008259B3"/>
    <w:rsid w:val="00826D42"/>
    <w:rsid w:val="00826DA5"/>
    <w:rsid w:val="00827615"/>
    <w:rsid w:val="00827C29"/>
    <w:rsid w:val="0083227B"/>
    <w:rsid w:val="00833270"/>
    <w:rsid w:val="00833A43"/>
    <w:rsid w:val="008358F9"/>
    <w:rsid w:val="00837B09"/>
    <w:rsid w:val="00842DB1"/>
    <w:rsid w:val="00842DCD"/>
    <w:rsid w:val="008445AA"/>
    <w:rsid w:val="00844783"/>
    <w:rsid w:val="0084577F"/>
    <w:rsid w:val="008503AB"/>
    <w:rsid w:val="0085147F"/>
    <w:rsid w:val="00853F76"/>
    <w:rsid w:val="00854482"/>
    <w:rsid w:val="008548E2"/>
    <w:rsid w:val="008574BD"/>
    <w:rsid w:val="00857F05"/>
    <w:rsid w:val="00860E61"/>
    <w:rsid w:val="008610A8"/>
    <w:rsid w:val="008610FC"/>
    <w:rsid w:val="0086336A"/>
    <w:rsid w:val="00866CA3"/>
    <w:rsid w:val="0087201A"/>
    <w:rsid w:val="00873510"/>
    <w:rsid w:val="00874557"/>
    <w:rsid w:val="0088008B"/>
    <w:rsid w:val="00881FA1"/>
    <w:rsid w:val="00882DCB"/>
    <w:rsid w:val="008853A1"/>
    <w:rsid w:val="00890868"/>
    <w:rsid w:val="00890E68"/>
    <w:rsid w:val="00890FC7"/>
    <w:rsid w:val="008925F4"/>
    <w:rsid w:val="00893ACA"/>
    <w:rsid w:val="00894424"/>
    <w:rsid w:val="00894A6C"/>
    <w:rsid w:val="008A1629"/>
    <w:rsid w:val="008A1EC4"/>
    <w:rsid w:val="008A6548"/>
    <w:rsid w:val="008A7CFF"/>
    <w:rsid w:val="008B23C2"/>
    <w:rsid w:val="008B29AA"/>
    <w:rsid w:val="008B3F04"/>
    <w:rsid w:val="008B7162"/>
    <w:rsid w:val="008C22C3"/>
    <w:rsid w:val="008C56B0"/>
    <w:rsid w:val="008C60C3"/>
    <w:rsid w:val="008D0103"/>
    <w:rsid w:val="008D051E"/>
    <w:rsid w:val="008D49F4"/>
    <w:rsid w:val="008D56EF"/>
    <w:rsid w:val="008D5E23"/>
    <w:rsid w:val="008D6A57"/>
    <w:rsid w:val="008D6F6A"/>
    <w:rsid w:val="008D728C"/>
    <w:rsid w:val="008E1D77"/>
    <w:rsid w:val="008E3411"/>
    <w:rsid w:val="008E41D1"/>
    <w:rsid w:val="008E6AA7"/>
    <w:rsid w:val="008F5FBF"/>
    <w:rsid w:val="00904998"/>
    <w:rsid w:val="009073CE"/>
    <w:rsid w:val="00913C7E"/>
    <w:rsid w:val="0091446B"/>
    <w:rsid w:val="009161D9"/>
    <w:rsid w:val="009171C8"/>
    <w:rsid w:val="00922977"/>
    <w:rsid w:val="00923431"/>
    <w:rsid w:val="00924779"/>
    <w:rsid w:val="00926EF1"/>
    <w:rsid w:val="00927619"/>
    <w:rsid w:val="00932531"/>
    <w:rsid w:val="009330D8"/>
    <w:rsid w:val="0093654C"/>
    <w:rsid w:val="00940C0E"/>
    <w:rsid w:val="00941C42"/>
    <w:rsid w:val="009423AC"/>
    <w:rsid w:val="00943C7D"/>
    <w:rsid w:val="00945C9B"/>
    <w:rsid w:val="00947860"/>
    <w:rsid w:val="009479EB"/>
    <w:rsid w:val="00947D64"/>
    <w:rsid w:val="009507BD"/>
    <w:rsid w:val="00950BFF"/>
    <w:rsid w:val="009567D2"/>
    <w:rsid w:val="00956C91"/>
    <w:rsid w:val="0095792D"/>
    <w:rsid w:val="009617CE"/>
    <w:rsid w:val="00964222"/>
    <w:rsid w:val="009646B3"/>
    <w:rsid w:val="009646E5"/>
    <w:rsid w:val="009657FA"/>
    <w:rsid w:val="00965BD1"/>
    <w:rsid w:val="00966ED0"/>
    <w:rsid w:val="0096770D"/>
    <w:rsid w:val="00967AD6"/>
    <w:rsid w:val="0097100F"/>
    <w:rsid w:val="009763DE"/>
    <w:rsid w:val="009773E3"/>
    <w:rsid w:val="009808C0"/>
    <w:rsid w:val="00984BBB"/>
    <w:rsid w:val="0098738F"/>
    <w:rsid w:val="009902B2"/>
    <w:rsid w:val="0099123A"/>
    <w:rsid w:val="00991D90"/>
    <w:rsid w:val="00992193"/>
    <w:rsid w:val="009943D9"/>
    <w:rsid w:val="009963AD"/>
    <w:rsid w:val="009A3A71"/>
    <w:rsid w:val="009A7215"/>
    <w:rsid w:val="009B0F03"/>
    <w:rsid w:val="009B1108"/>
    <w:rsid w:val="009B275A"/>
    <w:rsid w:val="009B3C6F"/>
    <w:rsid w:val="009B5E63"/>
    <w:rsid w:val="009B7F3A"/>
    <w:rsid w:val="009C0106"/>
    <w:rsid w:val="009C31EB"/>
    <w:rsid w:val="009C4F71"/>
    <w:rsid w:val="009C5F75"/>
    <w:rsid w:val="009C6292"/>
    <w:rsid w:val="009D09DA"/>
    <w:rsid w:val="009D2904"/>
    <w:rsid w:val="009D3890"/>
    <w:rsid w:val="009D4469"/>
    <w:rsid w:val="009D4D1C"/>
    <w:rsid w:val="009D4DEC"/>
    <w:rsid w:val="009D58F4"/>
    <w:rsid w:val="009D6CF6"/>
    <w:rsid w:val="009D73F3"/>
    <w:rsid w:val="009D79C3"/>
    <w:rsid w:val="009E11F0"/>
    <w:rsid w:val="009E259D"/>
    <w:rsid w:val="009E35E2"/>
    <w:rsid w:val="009E40A3"/>
    <w:rsid w:val="009E453A"/>
    <w:rsid w:val="009E6067"/>
    <w:rsid w:val="009F29E3"/>
    <w:rsid w:val="009F3638"/>
    <w:rsid w:val="009F4388"/>
    <w:rsid w:val="009F5E5D"/>
    <w:rsid w:val="00A02EF1"/>
    <w:rsid w:val="00A06DE9"/>
    <w:rsid w:val="00A11653"/>
    <w:rsid w:val="00A11901"/>
    <w:rsid w:val="00A122E6"/>
    <w:rsid w:val="00A1269A"/>
    <w:rsid w:val="00A1549A"/>
    <w:rsid w:val="00A177A8"/>
    <w:rsid w:val="00A20A2D"/>
    <w:rsid w:val="00A21CDC"/>
    <w:rsid w:val="00A228A8"/>
    <w:rsid w:val="00A25C7C"/>
    <w:rsid w:val="00A26F32"/>
    <w:rsid w:val="00A3098D"/>
    <w:rsid w:val="00A33892"/>
    <w:rsid w:val="00A33A12"/>
    <w:rsid w:val="00A34C8A"/>
    <w:rsid w:val="00A35C34"/>
    <w:rsid w:val="00A36280"/>
    <w:rsid w:val="00A37C4C"/>
    <w:rsid w:val="00A41034"/>
    <w:rsid w:val="00A423C7"/>
    <w:rsid w:val="00A437B8"/>
    <w:rsid w:val="00A444EF"/>
    <w:rsid w:val="00A4634B"/>
    <w:rsid w:val="00A47314"/>
    <w:rsid w:val="00A51404"/>
    <w:rsid w:val="00A517A9"/>
    <w:rsid w:val="00A51C6A"/>
    <w:rsid w:val="00A60781"/>
    <w:rsid w:val="00A60F8C"/>
    <w:rsid w:val="00A6374A"/>
    <w:rsid w:val="00A66868"/>
    <w:rsid w:val="00A67A53"/>
    <w:rsid w:val="00A718E8"/>
    <w:rsid w:val="00A72579"/>
    <w:rsid w:val="00A73965"/>
    <w:rsid w:val="00A73CEC"/>
    <w:rsid w:val="00A73DAA"/>
    <w:rsid w:val="00A744B6"/>
    <w:rsid w:val="00A75B10"/>
    <w:rsid w:val="00A774D6"/>
    <w:rsid w:val="00A77C0B"/>
    <w:rsid w:val="00A85193"/>
    <w:rsid w:val="00A856F5"/>
    <w:rsid w:val="00A864AA"/>
    <w:rsid w:val="00A86E69"/>
    <w:rsid w:val="00A91250"/>
    <w:rsid w:val="00A9164F"/>
    <w:rsid w:val="00A92FFF"/>
    <w:rsid w:val="00A932E0"/>
    <w:rsid w:val="00A95C3D"/>
    <w:rsid w:val="00AA0401"/>
    <w:rsid w:val="00AA162D"/>
    <w:rsid w:val="00AA1A49"/>
    <w:rsid w:val="00AA246D"/>
    <w:rsid w:val="00AA66E8"/>
    <w:rsid w:val="00AA6F2D"/>
    <w:rsid w:val="00AA7017"/>
    <w:rsid w:val="00AB1BDA"/>
    <w:rsid w:val="00AB21EE"/>
    <w:rsid w:val="00AB2444"/>
    <w:rsid w:val="00AB3F2E"/>
    <w:rsid w:val="00AB46A8"/>
    <w:rsid w:val="00AB7A61"/>
    <w:rsid w:val="00AB7A6F"/>
    <w:rsid w:val="00AC03BA"/>
    <w:rsid w:val="00AC064A"/>
    <w:rsid w:val="00AC072C"/>
    <w:rsid w:val="00AC0E84"/>
    <w:rsid w:val="00AC5925"/>
    <w:rsid w:val="00AC6BB2"/>
    <w:rsid w:val="00AD01C8"/>
    <w:rsid w:val="00AD1997"/>
    <w:rsid w:val="00AD65B8"/>
    <w:rsid w:val="00AE324C"/>
    <w:rsid w:val="00AE42AA"/>
    <w:rsid w:val="00AE55AA"/>
    <w:rsid w:val="00AE7154"/>
    <w:rsid w:val="00AE787D"/>
    <w:rsid w:val="00AF01BD"/>
    <w:rsid w:val="00AF1283"/>
    <w:rsid w:val="00AF1B09"/>
    <w:rsid w:val="00AF1D5D"/>
    <w:rsid w:val="00AF32A9"/>
    <w:rsid w:val="00AF5191"/>
    <w:rsid w:val="00AF6061"/>
    <w:rsid w:val="00AF6570"/>
    <w:rsid w:val="00AF6A11"/>
    <w:rsid w:val="00AF6D01"/>
    <w:rsid w:val="00B0192D"/>
    <w:rsid w:val="00B04D30"/>
    <w:rsid w:val="00B05673"/>
    <w:rsid w:val="00B058EA"/>
    <w:rsid w:val="00B10B45"/>
    <w:rsid w:val="00B10E58"/>
    <w:rsid w:val="00B13312"/>
    <w:rsid w:val="00B1333D"/>
    <w:rsid w:val="00B15B46"/>
    <w:rsid w:val="00B20F9A"/>
    <w:rsid w:val="00B22927"/>
    <w:rsid w:val="00B25E8C"/>
    <w:rsid w:val="00B32A55"/>
    <w:rsid w:val="00B35320"/>
    <w:rsid w:val="00B359F9"/>
    <w:rsid w:val="00B35FB4"/>
    <w:rsid w:val="00B37024"/>
    <w:rsid w:val="00B37C3E"/>
    <w:rsid w:val="00B4260F"/>
    <w:rsid w:val="00B457EC"/>
    <w:rsid w:val="00B45925"/>
    <w:rsid w:val="00B46006"/>
    <w:rsid w:val="00B4627E"/>
    <w:rsid w:val="00B46976"/>
    <w:rsid w:val="00B47DC2"/>
    <w:rsid w:val="00B50E66"/>
    <w:rsid w:val="00B511E1"/>
    <w:rsid w:val="00B51C0A"/>
    <w:rsid w:val="00B54319"/>
    <w:rsid w:val="00B5590E"/>
    <w:rsid w:val="00B56B34"/>
    <w:rsid w:val="00B571BF"/>
    <w:rsid w:val="00B5794C"/>
    <w:rsid w:val="00B57F9A"/>
    <w:rsid w:val="00B61E78"/>
    <w:rsid w:val="00B62BF9"/>
    <w:rsid w:val="00B6482F"/>
    <w:rsid w:val="00B6616E"/>
    <w:rsid w:val="00B67316"/>
    <w:rsid w:val="00B75755"/>
    <w:rsid w:val="00B772A2"/>
    <w:rsid w:val="00B772F6"/>
    <w:rsid w:val="00B80081"/>
    <w:rsid w:val="00B84F57"/>
    <w:rsid w:val="00B85A9E"/>
    <w:rsid w:val="00B87985"/>
    <w:rsid w:val="00B87E18"/>
    <w:rsid w:val="00B910C0"/>
    <w:rsid w:val="00B939B0"/>
    <w:rsid w:val="00B9560F"/>
    <w:rsid w:val="00B95628"/>
    <w:rsid w:val="00B95781"/>
    <w:rsid w:val="00B96AA4"/>
    <w:rsid w:val="00B97231"/>
    <w:rsid w:val="00BA23C4"/>
    <w:rsid w:val="00BA2407"/>
    <w:rsid w:val="00BA7488"/>
    <w:rsid w:val="00BB025C"/>
    <w:rsid w:val="00BB0790"/>
    <w:rsid w:val="00BB2920"/>
    <w:rsid w:val="00BB646C"/>
    <w:rsid w:val="00BB70D9"/>
    <w:rsid w:val="00BB7D14"/>
    <w:rsid w:val="00BC3BFE"/>
    <w:rsid w:val="00BD1012"/>
    <w:rsid w:val="00BD1552"/>
    <w:rsid w:val="00BD587D"/>
    <w:rsid w:val="00BE00F6"/>
    <w:rsid w:val="00BE05D1"/>
    <w:rsid w:val="00BE0CA1"/>
    <w:rsid w:val="00BE1078"/>
    <w:rsid w:val="00BE2F66"/>
    <w:rsid w:val="00BE3452"/>
    <w:rsid w:val="00BE5C5A"/>
    <w:rsid w:val="00BF1CA6"/>
    <w:rsid w:val="00BF3F21"/>
    <w:rsid w:val="00BF4A1F"/>
    <w:rsid w:val="00BF4A87"/>
    <w:rsid w:val="00BF5E98"/>
    <w:rsid w:val="00BF751C"/>
    <w:rsid w:val="00C0274D"/>
    <w:rsid w:val="00C0709B"/>
    <w:rsid w:val="00C077C2"/>
    <w:rsid w:val="00C10B0C"/>
    <w:rsid w:val="00C11EE4"/>
    <w:rsid w:val="00C12308"/>
    <w:rsid w:val="00C16143"/>
    <w:rsid w:val="00C17132"/>
    <w:rsid w:val="00C2028C"/>
    <w:rsid w:val="00C20C5F"/>
    <w:rsid w:val="00C21004"/>
    <w:rsid w:val="00C211E9"/>
    <w:rsid w:val="00C22454"/>
    <w:rsid w:val="00C259CE"/>
    <w:rsid w:val="00C27E4E"/>
    <w:rsid w:val="00C3094A"/>
    <w:rsid w:val="00C32836"/>
    <w:rsid w:val="00C34A24"/>
    <w:rsid w:val="00C357AF"/>
    <w:rsid w:val="00C35C99"/>
    <w:rsid w:val="00C35F71"/>
    <w:rsid w:val="00C40FDD"/>
    <w:rsid w:val="00C4418C"/>
    <w:rsid w:val="00C443B0"/>
    <w:rsid w:val="00C44DA2"/>
    <w:rsid w:val="00C46C52"/>
    <w:rsid w:val="00C47186"/>
    <w:rsid w:val="00C5147E"/>
    <w:rsid w:val="00C52F9C"/>
    <w:rsid w:val="00C53289"/>
    <w:rsid w:val="00C54B41"/>
    <w:rsid w:val="00C550AF"/>
    <w:rsid w:val="00C56DA1"/>
    <w:rsid w:val="00C578B3"/>
    <w:rsid w:val="00C6298E"/>
    <w:rsid w:val="00C65F8A"/>
    <w:rsid w:val="00C665D1"/>
    <w:rsid w:val="00C66D5D"/>
    <w:rsid w:val="00C679FD"/>
    <w:rsid w:val="00C7126A"/>
    <w:rsid w:val="00C71A23"/>
    <w:rsid w:val="00C723DD"/>
    <w:rsid w:val="00C745D5"/>
    <w:rsid w:val="00C748BE"/>
    <w:rsid w:val="00C75A2A"/>
    <w:rsid w:val="00C76EB4"/>
    <w:rsid w:val="00C77152"/>
    <w:rsid w:val="00C83CBA"/>
    <w:rsid w:val="00C85B61"/>
    <w:rsid w:val="00C863A5"/>
    <w:rsid w:val="00C87973"/>
    <w:rsid w:val="00C907D3"/>
    <w:rsid w:val="00C9342E"/>
    <w:rsid w:val="00C9493C"/>
    <w:rsid w:val="00C96606"/>
    <w:rsid w:val="00C96F92"/>
    <w:rsid w:val="00C979BB"/>
    <w:rsid w:val="00CA35D6"/>
    <w:rsid w:val="00CA44A6"/>
    <w:rsid w:val="00CA4550"/>
    <w:rsid w:val="00CA4B96"/>
    <w:rsid w:val="00CB14A1"/>
    <w:rsid w:val="00CB3398"/>
    <w:rsid w:val="00CB46DE"/>
    <w:rsid w:val="00CC4555"/>
    <w:rsid w:val="00CC48EE"/>
    <w:rsid w:val="00CC503A"/>
    <w:rsid w:val="00CD1E88"/>
    <w:rsid w:val="00CD257C"/>
    <w:rsid w:val="00CD47BB"/>
    <w:rsid w:val="00CD5954"/>
    <w:rsid w:val="00CD7264"/>
    <w:rsid w:val="00CE02A5"/>
    <w:rsid w:val="00CE1612"/>
    <w:rsid w:val="00CE375B"/>
    <w:rsid w:val="00CE4A5D"/>
    <w:rsid w:val="00CE4DB8"/>
    <w:rsid w:val="00CE7ED0"/>
    <w:rsid w:val="00CF0BE8"/>
    <w:rsid w:val="00CF157D"/>
    <w:rsid w:val="00CF20FA"/>
    <w:rsid w:val="00CF555F"/>
    <w:rsid w:val="00D01133"/>
    <w:rsid w:val="00D02133"/>
    <w:rsid w:val="00D0357B"/>
    <w:rsid w:val="00D0626B"/>
    <w:rsid w:val="00D068E8"/>
    <w:rsid w:val="00D07679"/>
    <w:rsid w:val="00D11EAC"/>
    <w:rsid w:val="00D1429D"/>
    <w:rsid w:val="00D14554"/>
    <w:rsid w:val="00D16347"/>
    <w:rsid w:val="00D16E4C"/>
    <w:rsid w:val="00D17216"/>
    <w:rsid w:val="00D20CA2"/>
    <w:rsid w:val="00D20FD2"/>
    <w:rsid w:val="00D21C45"/>
    <w:rsid w:val="00D21E21"/>
    <w:rsid w:val="00D22803"/>
    <w:rsid w:val="00D233E6"/>
    <w:rsid w:val="00D250F3"/>
    <w:rsid w:val="00D3013C"/>
    <w:rsid w:val="00D32934"/>
    <w:rsid w:val="00D32FF3"/>
    <w:rsid w:val="00D349C2"/>
    <w:rsid w:val="00D41EB6"/>
    <w:rsid w:val="00D455BC"/>
    <w:rsid w:val="00D4598B"/>
    <w:rsid w:val="00D47D0C"/>
    <w:rsid w:val="00D50190"/>
    <w:rsid w:val="00D5061C"/>
    <w:rsid w:val="00D51CE4"/>
    <w:rsid w:val="00D522C2"/>
    <w:rsid w:val="00D5370B"/>
    <w:rsid w:val="00D53BF1"/>
    <w:rsid w:val="00D56760"/>
    <w:rsid w:val="00D57760"/>
    <w:rsid w:val="00D6228A"/>
    <w:rsid w:val="00D676DB"/>
    <w:rsid w:val="00D70D49"/>
    <w:rsid w:val="00D71D4A"/>
    <w:rsid w:val="00D727B8"/>
    <w:rsid w:val="00D745A0"/>
    <w:rsid w:val="00D7520C"/>
    <w:rsid w:val="00D82A1D"/>
    <w:rsid w:val="00D833EF"/>
    <w:rsid w:val="00D847D3"/>
    <w:rsid w:val="00D85E61"/>
    <w:rsid w:val="00D86D10"/>
    <w:rsid w:val="00D9080D"/>
    <w:rsid w:val="00D9229C"/>
    <w:rsid w:val="00D93C9C"/>
    <w:rsid w:val="00D957D1"/>
    <w:rsid w:val="00D96806"/>
    <w:rsid w:val="00DA40D3"/>
    <w:rsid w:val="00DA5FE9"/>
    <w:rsid w:val="00DB0822"/>
    <w:rsid w:val="00DC40B6"/>
    <w:rsid w:val="00DC417A"/>
    <w:rsid w:val="00DC440F"/>
    <w:rsid w:val="00DC5B64"/>
    <w:rsid w:val="00DD1BF8"/>
    <w:rsid w:val="00DD3BE7"/>
    <w:rsid w:val="00DD46C6"/>
    <w:rsid w:val="00DD578C"/>
    <w:rsid w:val="00DD5F23"/>
    <w:rsid w:val="00DE4A42"/>
    <w:rsid w:val="00DE4F26"/>
    <w:rsid w:val="00DE6863"/>
    <w:rsid w:val="00DF036E"/>
    <w:rsid w:val="00DF07CC"/>
    <w:rsid w:val="00DF1662"/>
    <w:rsid w:val="00DF3BDA"/>
    <w:rsid w:val="00DF6469"/>
    <w:rsid w:val="00DF7AD2"/>
    <w:rsid w:val="00DF7D48"/>
    <w:rsid w:val="00E0023D"/>
    <w:rsid w:val="00E00BC3"/>
    <w:rsid w:val="00E01311"/>
    <w:rsid w:val="00E014CC"/>
    <w:rsid w:val="00E01736"/>
    <w:rsid w:val="00E048A5"/>
    <w:rsid w:val="00E0703A"/>
    <w:rsid w:val="00E131EE"/>
    <w:rsid w:val="00E14106"/>
    <w:rsid w:val="00E14419"/>
    <w:rsid w:val="00E155CF"/>
    <w:rsid w:val="00E15FB3"/>
    <w:rsid w:val="00E211FC"/>
    <w:rsid w:val="00E21AF5"/>
    <w:rsid w:val="00E227DB"/>
    <w:rsid w:val="00E233FA"/>
    <w:rsid w:val="00E23DED"/>
    <w:rsid w:val="00E26023"/>
    <w:rsid w:val="00E30B1F"/>
    <w:rsid w:val="00E31114"/>
    <w:rsid w:val="00E35A63"/>
    <w:rsid w:val="00E35CEB"/>
    <w:rsid w:val="00E37D54"/>
    <w:rsid w:val="00E4007D"/>
    <w:rsid w:val="00E404E1"/>
    <w:rsid w:val="00E40C3B"/>
    <w:rsid w:val="00E47BF6"/>
    <w:rsid w:val="00E51737"/>
    <w:rsid w:val="00E51D70"/>
    <w:rsid w:val="00E51E10"/>
    <w:rsid w:val="00E5395B"/>
    <w:rsid w:val="00E56A00"/>
    <w:rsid w:val="00E56D86"/>
    <w:rsid w:val="00E6308C"/>
    <w:rsid w:val="00E637FB"/>
    <w:rsid w:val="00E645BA"/>
    <w:rsid w:val="00E72570"/>
    <w:rsid w:val="00E74DBB"/>
    <w:rsid w:val="00E75DE3"/>
    <w:rsid w:val="00E7620B"/>
    <w:rsid w:val="00E76DAF"/>
    <w:rsid w:val="00E77A50"/>
    <w:rsid w:val="00E80634"/>
    <w:rsid w:val="00E82D42"/>
    <w:rsid w:val="00E82FB5"/>
    <w:rsid w:val="00E8366A"/>
    <w:rsid w:val="00E84D93"/>
    <w:rsid w:val="00E86E82"/>
    <w:rsid w:val="00E921F5"/>
    <w:rsid w:val="00E9242C"/>
    <w:rsid w:val="00E92D9D"/>
    <w:rsid w:val="00E97640"/>
    <w:rsid w:val="00EA0911"/>
    <w:rsid w:val="00EA21E5"/>
    <w:rsid w:val="00EA272B"/>
    <w:rsid w:val="00EA39FD"/>
    <w:rsid w:val="00EA49AB"/>
    <w:rsid w:val="00EA7340"/>
    <w:rsid w:val="00EB0DBA"/>
    <w:rsid w:val="00EB1BE5"/>
    <w:rsid w:val="00EB4887"/>
    <w:rsid w:val="00EB7DB2"/>
    <w:rsid w:val="00EC14A2"/>
    <w:rsid w:val="00EC14FC"/>
    <w:rsid w:val="00EC2B77"/>
    <w:rsid w:val="00EC3623"/>
    <w:rsid w:val="00EC4C28"/>
    <w:rsid w:val="00EC715B"/>
    <w:rsid w:val="00EC72F8"/>
    <w:rsid w:val="00EC7422"/>
    <w:rsid w:val="00EC7B73"/>
    <w:rsid w:val="00ED194D"/>
    <w:rsid w:val="00ED3226"/>
    <w:rsid w:val="00ED388E"/>
    <w:rsid w:val="00ED394E"/>
    <w:rsid w:val="00ED3D0E"/>
    <w:rsid w:val="00ED6E18"/>
    <w:rsid w:val="00EE152A"/>
    <w:rsid w:val="00EE2862"/>
    <w:rsid w:val="00EE369C"/>
    <w:rsid w:val="00EE427C"/>
    <w:rsid w:val="00EE57AB"/>
    <w:rsid w:val="00EE5839"/>
    <w:rsid w:val="00EE66E8"/>
    <w:rsid w:val="00EE6CD1"/>
    <w:rsid w:val="00EF1373"/>
    <w:rsid w:val="00EF482D"/>
    <w:rsid w:val="00EF4E65"/>
    <w:rsid w:val="00EF6157"/>
    <w:rsid w:val="00EF7C6D"/>
    <w:rsid w:val="00F03110"/>
    <w:rsid w:val="00F05262"/>
    <w:rsid w:val="00F05269"/>
    <w:rsid w:val="00F11EFF"/>
    <w:rsid w:val="00F126B1"/>
    <w:rsid w:val="00F14CD0"/>
    <w:rsid w:val="00F172C8"/>
    <w:rsid w:val="00F21AEB"/>
    <w:rsid w:val="00F2359A"/>
    <w:rsid w:val="00F24B7B"/>
    <w:rsid w:val="00F27E5C"/>
    <w:rsid w:val="00F30403"/>
    <w:rsid w:val="00F30EA0"/>
    <w:rsid w:val="00F31D69"/>
    <w:rsid w:val="00F3215F"/>
    <w:rsid w:val="00F33CD9"/>
    <w:rsid w:val="00F34D8D"/>
    <w:rsid w:val="00F36CB9"/>
    <w:rsid w:val="00F40DB1"/>
    <w:rsid w:val="00F41B32"/>
    <w:rsid w:val="00F41D23"/>
    <w:rsid w:val="00F473E1"/>
    <w:rsid w:val="00F5106B"/>
    <w:rsid w:val="00F5302D"/>
    <w:rsid w:val="00F57C9E"/>
    <w:rsid w:val="00F62B96"/>
    <w:rsid w:val="00F6390D"/>
    <w:rsid w:val="00F63B95"/>
    <w:rsid w:val="00F648D3"/>
    <w:rsid w:val="00F67C54"/>
    <w:rsid w:val="00F7081D"/>
    <w:rsid w:val="00F72824"/>
    <w:rsid w:val="00F73C2B"/>
    <w:rsid w:val="00F749D2"/>
    <w:rsid w:val="00F82024"/>
    <w:rsid w:val="00F860F0"/>
    <w:rsid w:val="00F904B6"/>
    <w:rsid w:val="00F91274"/>
    <w:rsid w:val="00F968E4"/>
    <w:rsid w:val="00F96B66"/>
    <w:rsid w:val="00FA23D6"/>
    <w:rsid w:val="00FA46E5"/>
    <w:rsid w:val="00FA4A37"/>
    <w:rsid w:val="00FB297A"/>
    <w:rsid w:val="00FB4588"/>
    <w:rsid w:val="00FB561D"/>
    <w:rsid w:val="00FB6385"/>
    <w:rsid w:val="00FB6C95"/>
    <w:rsid w:val="00FC0089"/>
    <w:rsid w:val="00FC2B60"/>
    <w:rsid w:val="00FC375D"/>
    <w:rsid w:val="00FC4D7D"/>
    <w:rsid w:val="00FC538A"/>
    <w:rsid w:val="00FD02E0"/>
    <w:rsid w:val="00FD09C5"/>
    <w:rsid w:val="00FD35DF"/>
    <w:rsid w:val="00FD44C2"/>
    <w:rsid w:val="00FD4901"/>
    <w:rsid w:val="00FD5C0F"/>
    <w:rsid w:val="00FD64E1"/>
    <w:rsid w:val="00FD6A00"/>
    <w:rsid w:val="00FE0F4C"/>
    <w:rsid w:val="00FE25DC"/>
    <w:rsid w:val="00FE50DA"/>
    <w:rsid w:val="00FF03DE"/>
    <w:rsid w:val="00FF0B86"/>
    <w:rsid w:val="00FF3AB7"/>
    <w:rsid w:val="00FF7278"/>
    <w:rsid w:val="00FF7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90EBE"/>
  <w15:chartTrackingRefBased/>
  <w15:docId w15:val="{A43FF66B-8B48-4E25-BF7E-8CC93E09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ms Rmn" w:eastAsia="宋体" w:hAnsi="Tms Rm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560" w:lineRule="exact"/>
    </w:pPr>
    <w:rPr>
      <w:rFonts w:ascii="Times New Roman" w:hAnsi="Times New Roman"/>
      <w:sz w:val="24"/>
      <w:lang w:eastAsia="en-US"/>
    </w:rPr>
  </w:style>
  <w:style w:type="paragraph" w:styleId="Heading1">
    <w:name w:val="heading 1"/>
    <w:aliases w:val="Level 5"/>
    <w:basedOn w:val="Normal"/>
    <w:next w:val="IndentedParagraph"/>
    <w:qFormat/>
    <w:pPr>
      <w:keepNext/>
      <w:pageBreakBefore/>
      <w:numPr>
        <w:numId w:val="2"/>
      </w:numPr>
      <w:outlineLvl w:val="0"/>
    </w:pPr>
    <w:rPr>
      <w:b/>
      <w:sz w:val="28"/>
    </w:rPr>
  </w:style>
  <w:style w:type="paragraph" w:styleId="Heading2">
    <w:name w:val="heading 2"/>
    <w:aliases w:val="Level 1"/>
    <w:basedOn w:val="Normal"/>
    <w:next w:val="IndentedParagraph"/>
    <w:qFormat/>
    <w:pPr>
      <w:keepNext/>
      <w:numPr>
        <w:ilvl w:val="1"/>
        <w:numId w:val="2"/>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ndentedParagraph">
    <w:name w:val="Indented Paragraph"/>
    <w:basedOn w:val="Normal"/>
    <w:autoRedefine/>
    <w:rsid w:val="00032D11"/>
    <w:pPr>
      <w:tabs>
        <w:tab w:val="left" w:pos="540"/>
      </w:tabs>
    </w:pPr>
    <w:rPr>
      <w:b/>
      <w:bCs/>
      <w:szCs w:val="24"/>
    </w:r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uiPriority w:val="39"/>
    <w:pPr>
      <w:tabs>
        <w:tab w:val="right" w:leader="dot" w:pos="8640"/>
      </w:tabs>
      <w:spacing w:line="240" w:lineRule="auto"/>
      <w:ind w:left="994"/>
    </w:pPr>
  </w:style>
  <w:style w:type="paragraph" w:styleId="TOC2">
    <w:name w:val="toc 2"/>
    <w:basedOn w:val="Normal"/>
    <w:next w:val="Normal"/>
    <w:uiPriority w:val="39"/>
    <w:pPr>
      <w:tabs>
        <w:tab w:val="right" w:leader="dot" w:pos="8640"/>
      </w:tabs>
      <w:spacing w:line="240" w:lineRule="auto"/>
      <w:ind w:left="504"/>
    </w:pPr>
  </w:style>
  <w:style w:type="paragraph" w:styleId="TOC1">
    <w:name w:val="toc 1"/>
    <w:next w:val="Normal"/>
    <w:uiPriority w:val="39"/>
    <w:pPr>
      <w:keepNext/>
      <w:tabs>
        <w:tab w:val="right" w:leader="dot" w:pos="8640"/>
      </w:tabs>
      <w:spacing w:before="240"/>
      <w:ind w:left="360" w:hanging="360"/>
    </w:pPr>
    <w:rPr>
      <w:rFonts w:ascii="Times New Roman" w:hAnsi="Times New Roman"/>
      <w:b/>
      <w:sz w:val="24"/>
      <w:lang w:eastAsia="en-US"/>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IndentedParagraph"/>
    <w:semiHidden/>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ind w:firstLine="720"/>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xAlign="center" w:yAlign="center"/>
      <w:jc w:val="center"/>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3"/>
      </w:numPr>
      <w:spacing w:before="240"/>
    </w:pPr>
    <w:rPr>
      <w:rFonts w:ascii="Times" w:hAnsi="Times"/>
      <w:b/>
      <w:sz w:val="24"/>
      <w:lang w:eastAsia="en-US"/>
    </w:rPr>
  </w:style>
  <w:style w:type="character" w:styleId="PageNumber">
    <w:name w:val="page number"/>
    <w:basedOn w:val="DefaultParagraphFont"/>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semiHidden/>
    <w:pPr>
      <w:tabs>
        <w:tab w:val="left" w:pos="960"/>
        <w:tab w:val="right" w:leader="dot" w:pos="8640"/>
      </w:tabs>
      <w:spacing w:line="240" w:lineRule="auto"/>
      <w:ind w:left="360" w:hanging="360"/>
    </w:pPr>
  </w:style>
  <w:style w:type="character" w:styleId="Hyperlink">
    <w:name w:val="Hyperlink"/>
    <w:uiPriority w:val="99"/>
    <w:rPr>
      <w:noProof/>
      <w:color w:val="0000FF"/>
      <w:u w:val="single"/>
    </w:rPr>
  </w:style>
  <w:style w:type="character" w:styleId="CommentReference">
    <w:name w:val="annotation reference"/>
    <w:semiHidden/>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hAnsi="Courier New" w:cs="Courier New"/>
      <w:sz w:val="20"/>
      <w:szCs w:val="24"/>
    </w:rPr>
  </w:style>
  <w:style w:type="paragraph" w:styleId="BodyText">
    <w:name w:val="Body Text"/>
    <w:basedOn w:val="Normal"/>
    <w:pPr>
      <w:spacing w:line="480" w:lineRule="auto"/>
      <w:jc w:val="center"/>
    </w:pPr>
    <w:rPr>
      <w:szCs w:val="24"/>
    </w:rPr>
  </w:style>
  <w:style w:type="paragraph" w:customStyle="1" w:styleId="Copyright">
    <w:name w:val="Copyright"/>
    <w:basedOn w:val="IndentedParagraph"/>
    <w:pPr>
      <w:spacing w:line="240" w:lineRule="auto"/>
      <w:jc w:val="center"/>
    </w:pPr>
    <w:rPr>
      <w:rFonts w:ascii="Times" w:hAnsi="Times"/>
    </w:rPr>
  </w:style>
  <w:style w:type="paragraph" w:customStyle="1" w:styleId="ProjectTitle">
    <w:name w:val="Project Title"/>
    <w:pPr>
      <w:spacing w:line="280" w:lineRule="exact"/>
      <w:jc w:val="center"/>
    </w:pPr>
    <w:rPr>
      <w:rFonts w:ascii="Times New Roman" w:hAnsi="Times New Roman"/>
      <w:b/>
      <w:sz w:val="28"/>
      <w:lang w:eastAsia="en-US"/>
    </w:rPr>
  </w:style>
  <w:style w:type="paragraph" w:styleId="Signature">
    <w:name w:val="Signature"/>
    <w:basedOn w:val="Normal"/>
    <w:pPr>
      <w:spacing w:line="240" w:lineRule="auto"/>
    </w:pPr>
  </w:style>
  <w:style w:type="paragraph" w:customStyle="1" w:styleId="Centered">
    <w:name w:val="Centered"/>
    <w:pPr>
      <w:jc w:val="center"/>
    </w:pPr>
    <w:rPr>
      <w:rFonts w:ascii="Times New Roman" w:hAnsi="Times New Roman"/>
      <w:sz w:val="24"/>
      <w:lang w:eastAsia="en-US"/>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hSpace="180" w:wrap="around" w:vAnchor="text" w:hAnchor="text" w:y="1"/>
      <w:spacing w:after="240"/>
      <w:suppressOverlap/>
    </w:pPr>
    <w:rPr>
      <w:rFonts w:ascii="Times" w:hAnsi="Times"/>
      <w:b w:val="0"/>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lang w:eastAsia="en-US"/>
    </w:rPr>
  </w:style>
  <w:style w:type="paragraph" w:customStyle="1" w:styleId="ListofFigsHeading">
    <w:name w:val="List of Figs Heading"/>
    <w:pPr>
      <w:spacing w:after="240"/>
      <w:jc w:val="center"/>
    </w:pPr>
    <w:rPr>
      <w:b/>
      <w:bCs/>
      <w:sz w:val="28"/>
      <w:lang w:eastAsia="en-US"/>
    </w:rPr>
  </w:style>
  <w:style w:type="paragraph" w:customStyle="1" w:styleId="ListofTabsHeading">
    <w:name w:val="List of Tabs Heading"/>
    <w:pPr>
      <w:spacing w:after="240"/>
      <w:jc w:val="center"/>
    </w:pPr>
    <w:rPr>
      <w:rFonts w:ascii="Times New Roman" w:hAnsi="Times New Roman"/>
      <w:b/>
      <w:bCs/>
      <w:sz w:val="28"/>
      <w:lang w:eastAsia="en-US"/>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lang w:eastAsia="en-US"/>
    </w:rPr>
  </w:style>
  <w:style w:type="paragraph" w:customStyle="1" w:styleId="Appendix">
    <w:name w:val="Appendix"/>
    <w:aliases w:val="Level2"/>
    <w:pPr>
      <w:numPr>
        <w:ilvl w:val="1"/>
        <w:numId w:val="5"/>
      </w:numPr>
    </w:pPr>
    <w:rPr>
      <w:rFonts w:ascii="Times New Roman" w:hAnsi="Times New Roman"/>
      <w:b/>
      <w:sz w:val="24"/>
      <w:lang w:eastAsia="en-US"/>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4"/>
      </w:numPr>
      <w:spacing w:after="240"/>
      <w:jc w:val="center"/>
    </w:pPr>
    <w:rPr>
      <w:rFonts w:ascii="Times New Roman" w:hAnsi="Times New Roman"/>
      <w:b/>
      <w:bCs/>
      <w:sz w:val="24"/>
      <w:lang w:eastAsia="en-US"/>
    </w:rPr>
  </w:style>
  <w:style w:type="paragraph" w:customStyle="1" w:styleId="Bullet">
    <w:name w:val="Bullet"/>
    <w:basedOn w:val="IndentedParagraph"/>
    <w:pPr>
      <w:numPr>
        <w:numId w:val="1"/>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paragraph" w:styleId="BalloonText">
    <w:name w:val="Balloon Text"/>
    <w:basedOn w:val="Normal"/>
    <w:link w:val="BalloonTextChar"/>
    <w:rsid w:val="00E74DBB"/>
    <w:pPr>
      <w:spacing w:line="240" w:lineRule="auto"/>
    </w:pPr>
    <w:rPr>
      <w:rFonts w:ascii="Tahoma" w:hAnsi="Tahoma" w:cs="Tahoma"/>
      <w:sz w:val="16"/>
      <w:szCs w:val="16"/>
    </w:rPr>
  </w:style>
  <w:style w:type="character" w:customStyle="1" w:styleId="BalloonTextChar">
    <w:name w:val="Balloon Text Char"/>
    <w:link w:val="BalloonText"/>
    <w:rsid w:val="00E74DBB"/>
    <w:rPr>
      <w:rFonts w:ascii="Tahoma" w:hAnsi="Tahoma" w:cs="Tahoma"/>
      <w:sz w:val="16"/>
      <w:szCs w:val="16"/>
      <w:lang w:eastAsia="en-US"/>
    </w:rPr>
  </w:style>
  <w:style w:type="paragraph" w:styleId="ColorfulList-Accent1">
    <w:name w:val="Colorful List Accent 1"/>
    <w:basedOn w:val="Normal"/>
    <w:uiPriority w:val="34"/>
    <w:qFormat/>
    <w:rsid w:val="0002432F"/>
    <w:pPr>
      <w:widowControl w:val="0"/>
      <w:spacing w:line="240" w:lineRule="auto"/>
      <w:ind w:firstLineChars="200" w:firstLine="420"/>
      <w:jc w:val="both"/>
    </w:pPr>
    <w:rPr>
      <w:rFonts w:ascii="Calibri" w:hAnsi="Calibri"/>
      <w:kern w:val="2"/>
      <w:sz w:val="21"/>
      <w:szCs w:val="22"/>
      <w:lang w:eastAsia="zh-CN"/>
    </w:rPr>
  </w:style>
  <w:style w:type="paragraph" w:customStyle="1" w:styleId="Default">
    <w:name w:val="Default"/>
    <w:rsid w:val="00E233FA"/>
    <w:pPr>
      <w:widowControl w:val="0"/>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3E39DF"/>
    <w:pPr>
      <w:spacing w:before="100" w:beforeAutospacing="1" w:after="115" w:line="240" w:lineRule="auto"/>
    </w:pPr>
    <w:rPr>
      <w:szCs w:val="24"/>
    </w:rPr>
  </w:style>
  <w:style w:type="character" w:customStyle="1" w:styleId="apple-converted-space">
    <w:name w:val="apple-converted-space"/>
    <w:basedOn w:val="DefaultParagraphFont"/>
    <w:rsid w:val="00B22927"/>
  </w:style>
  <w:style w:type="character" w:customStyle="1" w:styleId="apple-style-span">
    <w:name w:val="apple-style-span"/>
    <w:basedOn w:val="DefaultParagraphFont"/>
    <w:rsid w:val="00E56A00"/>
  </w:style>
  <w:style w:type="table" w:styleId="TableGrid">
    <w:name w:val="Table Grid"/>
    <w:basedOn w:val="TableNormal"/>
    <w:rsid w:val="002C22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3A3E18"/>
    <w:pPr>
      <w:spacing w:after="120"/>
      <w:ind w:left="283"/>
    </w:pPr>
  </w:style>
  <w:style w:type="character" w:customStyle="1" w:styleId="BodyTextIndentChar">
    <w:name w:val="Body Text Indent Char"/>
    <w:link w:val="BodyTextIndent"/>
    <w:rsid w:val="003A3E18"/>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17512">
      <w:bodyDiv w:val="1"/>
      <w:marLeft w:val="0"/>
      <w:marRight w:val="0"/>
      <w:marTop w:val="0"/>
      <w:marBottom w:val="0"/>
      <w:divBdr>
        <w:top w:val="none" w:sz="0" w:space="0" w:color="auto"/>
        <w:left w:val="none" w:sz="0" w:space="0" w:color="auto"/>
        <w:bottom w:val="none" w:sz="0" w:space="0" w:color="auto"/>
        <w:right w:val="none" w:sz="0" w:space="0" w:color="auto"/>
      </w:divBdr>
    </w:div>
    <w:div w:id="909384887">
      <w:bodyDiv w:val="1"/>
      <w:marLeft w:val="0"/>
      <w:marRight w:val="0"/>
      <w:marTop w:val="0"/>
      <w:marBottom w:val="0"/>
      <w:divBdr>
        <w:top w:val="none" w:sz="0" w:space="0" w:color="auto"/>
        <w:left w:val="none" w:sz="0" w:space="0" w:color="auto"/>
        <w:bottom w:val="none" w:sz="0" w:space="0" w:color="auto"/>
        <w:right w:val="none" w:sz="0" w:space="0" w:color="auto"/>
      </w:divBdr>
    </w:div>
    <w:div w:id="977145784">
      <w:bodyDiv w:val="1"/>
      <w:marLeft w:val="0"/>
      <w:marRight w:val="0"/>
      <w:marTop w:val="0"/>
      <w:marBottom w:val="0"/>
      <w:divBdr>
        <w:top w:val="none" w:sz="0" w:space="0" w:color="auto"/>
        <w:left w:val="none" w:sz="0" w:space="0" w:color="auto"/>
        <w:bottom w:val="none" w:sz="0" w:space="0" w:color="auto"/>
        <w:right w:val="none" w:sz="0" w:space="0" w:color="auto"/>
      </w:divBdr>
    </w:div>
    <w:div w:id="1112212142">
      <w:bodyDiv w:val="1"/>
      <w:marLeft w:val="0"/>
      <w:marRight w:val="0"/>
      <w:marTop w:val="0"/>
      <w:marBottom w:val="0"/>
      <w:divBdr>
        <w:top w:val="none" w:sz="0" w:space="0" w:color="auto"/>
        <w:left w:val="none" w:sz="0" w:space="0" w:color="auto"/>
        <w:bottom w:val="none" w:sz="0" w:space="0" w:color="auto"/>
        <w:right w:val="none" w:sz="0" w:space="0" w:color="auto"/>
      </w:divBdr>
    </w:div>
    <w:div w:id="1263027107">
      <w:bodyDiv w:val="1"/>
      <w:marLeft w:val="0"/>
      <w:marRight w:val="0"/>
      <w:marTop w:val="0"/>
      <w:marBottom w:val="0"/>
      <w:divBdr>
        <w:top w:val="none" w:sz="0" w:space="0" w:color="auto"/>
        <w:left w:val="none" w:sz="0" w:space="0" w:color="auto"/>
        <w:bottom w:val="none" w:sz="0" w:space="0" w:color="auto"/>
        <w:right w:val="none" w:sz="0" w:space="0" w:color="auto"/>
      </w:divBdr>
    </w:div>
    <w:div w:id="1303852778">
      <w:bodyDiv w:val="1"/>
      <w:marLeft w:val="0"/>
      <w:marRight w:val="0"/>
      <w:marTop w:val="0"/>
      <w:marBottom w:val="0"/>
      <w:divBdr>
        <w:top w:val="none" w:sz="0" w:space="0" w:color="auto"/>
        <w:left w:val="none" w:sz="0" w:space="0" w:color="auto"/>
        <w:bottom w:val="none" w:sz="0" w:space="0" w:color="auto"/>
        <w:right w:val="none" w:sz="0" w:space="0" w:color="auto"/>
      </w:divBdr>
    </w:div>
    <w:div w:id="1461417102">
      <w:bodyDiv w:val="1"/>
      <w:marLeft w:val="0"/>
      <w:marRight w:val="0"/>
      <w:marTop w:val="0"/>
      <w:marBottom w:val="0"/>
      <w:divBdr>
        <w:top w:val="none" w:sz="0" w:space="0" w:color="auto"/>
        <w:left w:val="none" w:sz="0" w:space="0" w:color="auto"/>
        <w:bottom w:val="none" w:sz="0" w:space="0" w:color="auto"/>
        <w:right w:val="none" w:sz="0" w:space="0" w:color="auto"/>
      </w:divBdr>
    </w:div>
    <w:div w:id="1540434422">
      <w:bodyDiv w:val="1"/>
      <w:marLeft w:val="0"/>
      <w:marRight w:val="0"/>
      <w:marTop w:val="0"/>
      <w:marBottom w:val="0"/>
      <w:divBdr>
        <w:top w:val="none" w:sz="0" w:space="0" w:color="auto"/>
        <w:left w:val="none" w:sz="0" w:space="0" w:color="auto"/>
        <w:bottom w:val="none" w:sz="0" w:space="0" w:color="auto"/>
        <w:right w:val="none" w:sz="0" w:space="0" w:color="auto"/>
      </w:divBdr>
    </w:div>
    <w:div w:id="176167774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c\Desktop\CMPE%20295A\MSSE%20Project%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717C-633E-4D6A-AFC3-CCAE1096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MSSE Project Report Template.dot</Template>
  <TotalTime>3</TotalTime>
  <Pages>18</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subject/>
  <dc:creator>Amc</dc:creator>
  <cp:keywords/>
  <cp:lastModifiedBy>Zihao He</cp:lastModifiedBy>
  <cp:revision>3</cp:revision>
  <cp:lastPrinted>2009-05-08T06:12:00Z</cp:lastPrinted>
  <dcterms:created xsi:type="dcterms:W3CDTF">2024-08-29T03:05:00Z</dcterms:created>
  <dcterms:modified xsi:type="dcterms:W3CDTF">2024-08-29T03:05:00Z</dcterms:modified>
</cp:coreProperties>
</file>